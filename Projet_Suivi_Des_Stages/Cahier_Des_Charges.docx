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E2F0" w14:textId="77777777" w:rsidR="00AB000B" w:rsidRPr="008A3BEE" w:rsidRDefault="00AB000B" w:rsidP="000D7054">
      <w:pPr>
        <w:pStyle w:val="Titredeparagraphe"/>
      </w:pPr>
      <w:bookmarkStart w:id="0" w:name="_Toc466533390"/>
      <w:r w:rsidRPr="008A3BEE">
        <w:t>Suivi des modifications</w:t>
      </w:r>
      <w:bookmarkEnd w:id="0"/>
    </w:p>
    <w:tbl>
      <w:tblPr>
        <w:tblW w:w="5000" w:type="pct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20" w:firstRow="1" w:lastRow="0" w:firstColumn="0" w:lastColumn="0" w:noHBand="0" w:noVBand="1"/>
      </w:tblPr>
      <w:tblGrid>
        <w:gridCol w:w="1202"/>
        <w:gridCol w:w="3258"/>
        <w:gridCol w:w="2292"/>
        <w:gridCol w:w="1665"/>
        <w:gridCol w:w="2039"/>
      </w:tblGrid>
      <w:tr w:rsidR="005574A3" w:rsidRPr="005574A3" w14:paraId="71B927BD" w14:textId="77777777" w:rsidTr="003A2DA3">
        <w:tc>
          <w:tcPr>
            <w:tcW w:w="575" w:type="pct"/>
            <w:tcBorders>
              <w:bottom w:val="single" w:sz="12" w:space="0" w:color="8EAADB"/>
            </w:tcBorders>
            <w:shd w:val="clear" w:color="auto" w:fill="auto"/>
          </w:tcPr>
          <w:p w14:paraId="289E0541" w14:textId="77777777" w:rsidR="00AB000B" w:rsidRPr="005574A3" w:rsidRDefault="00AB000B" w:rsidP="005574A3">
            <w:pPr>
              <w:pStyle w:val="ParagrapheEntteTableau"/>
              <w:rPr>
                <w:b/>
                <w:bCs w:val="0"/>
              </w:rPr>
            </w:pPr>
            <w:r w:rsidRPr="005574A3">
              <w:rPr>
                <w:b/>
                <w:bCs w:val="0"/>
              </w:rPr>
              <w:t>Version</w:t>
            </w:r>
          </w:p>
        </w:tc>
        <w:tc>
          <w:tcPr>
            <w:tcW w:w="1558" w:type="pct"/>
            <w:tcBorders>
              <w:bottom w:val="single" w:sz="12" w:space="0" w:color="8EAADB"/>
            </w:tcBorders>
            <w:shd w:val="clear" w:color="auto" w:fill="auto"/>
          </w:tcPr>
          <w:p w14:paraId="513C4FF3" w14:textId="77777777" w:rsidR="00AB000B" w:rsidRPr="005574A3" w:rsidRDefault="00AB000B" w:rsidP="005574A3">
            <w:pPr>
              <w:pStyle w:val="ParagrapheEntteTableau"/>
              <w:rPr>
                <w:b/>
                <w:bCs w:val="0"/>
              </w:rPr>
            </w:pPr>
            <w:r w:rsidRPr="005574A3">
              <w:rPr>
                <w:b/>
                <w:bCs w:val="0"/>
              </w:rPr>
              <w:t>Référence</w:t>
            </w:r>
          </w:p>
        </w:tc>
        <w:tc>
          <w:tcPr>
            <w:tcW w:w="1096" w:type="pct"/>
            <w:tcBorders>
              <w:bottom w:val="single" w:sz="12" w:space="0" w:color="8EAADB"/>
            </w:tcBorders>
            <w:shd w:val="clear" w:color="auto" w:fill="auto"/>
          </w:tcPr>
          <w:p w14:paraId="11D4061B" w14:textId="77777777" w:rsidR="00AB000B" w:rsidRPr="005574A3" w:rsidRDefault="00AB000B" w:rsidP="005574A3">
            <w:pPr>
              <w:pStyle w:val="ParagrapheEntteTableau"/>
              <w:rPr>
                <w:b/>
                <w:bCs w:val="0"/>
              </w:rPr>
            </w:pPr>
            <w:r w:rsidRPr="005574A3">
              <w:rPr>
                <w:b/>
                <w:bCs w:val="0"/>
              </w:rPr>
              <w:t>Auteur</w:t>
            </w:r>
          </w:p>
        </w:tc>
        <w:tc>
          <w:tcPr>
            <w:tcW w:w="796" w:type="pct"/>
            <w:tcBorders>
              <w:bottom w:val="single" w:sz="12" w:space="0" w:color="8EAADB"/>
            </w:tcBorders>
            <w:shd w:val="clear" w:color="auto" w:fill="auto"/>
          </w:tcPr>
          <w:p w14:paraId="0DFAF1B5" w14:textId="77777777" w:rsidR="00AB000B" w:rsidRPr="005574A3" w:rsidRDefault="00AB000B" w:rsidP="005574A3">
            <w:pPr>
              <w:pStyle w:val="ParagrapheEntteTableau"/>
              <w:rPr>
                <w:b/>
                <w:bCs w:val="0"/>
              </w:rPr>
            </w:pPr>
            <w:r w:rsidRPr="005574A3">
              <w:rPr>
                <w:b/>
                <w:bCs w:val="0"/>
              </w:rPr>
              <w:t>Date</w:t>
            </w:r>
          </w:p>
        </w:tc>
        <w:tc>
          <w:tcPr>
            <w:tcW w:w="976" w:type="pct"/>
            <w:tcBorders>
              <w:bottom w:val="single" w:sz="12" w:space="0" w:color="8EAADB"/>
            </w:tcBorders>
            <w:shd w:val="clear" w:color="auto" w:fill="auto"/>
          </w:tcPr>
          <w:p w14:paraId="6F17738F" w14:textId="77777777" w:rsidR="00AB000B" w:rsidRPr="005574A3" w:rsidRDefault="00AB000B" w:rsidP="005574A3">
            <w:pPr>
              <w:pStyle w:val="ParagrapheEntteTableau"/>
              <w:rPr>
                <w:b/>
                <w:bCs w:val="0"/>
              </w:rPr>
            </w:pPr>
            <w:r w:rsidRPr="005574A3">
              <w:rPr>
                <w:b/>
                <w:bCs w:val="0"/>
              </w:rPr>
              <w:t>Commentaires</w:t>
            </w:r>
          </w:p>
        </w:tc>
      </w:tr>
      <w:tr w:rsidR="005574A3" w:rsidRPr="005574A3" w14:paraId="6A7A64C6" w14:textId="77777777" w:rsidTr="003A2DA3">
        <w:tc>
          <w:tcPr>
            <w:tcW w:w="575" w:type="pct"/>
            <w:shd w:val="clear" w:color="auto" w:fill="D9E2F3"/>
          </w:tcPr>
          <w:p w14:paraId="673661FD" w14:textId="77777777" w:rsidR="00AB000B" w:rsidRPr="005574A3" w:rsidRDefault="00AB000B" w:rsidP="005574A3">
            <w:pPr>
              <w:pStyle w:val="ParagrapheTableau"/>
            </w:pPr>
            <w:r w:rsidRPr="005574A3">
              <w:t>A</w:t>
            </w:r>
          </w:p>
        </w:tc>
        <w:tc>
          <w:tcPr>
            <w:tcW w:w="1558" w:type="pct"/>
            <w:shd w:val="clear" w:color="auto" w:fill="D9E2F3"/>
          </w:tcPr>
          <w:p w14:paraId="2C5A0925" w14:textId="3211B472" w:rsidR="00AB000B" w:rsidRPr="005574A3" w:rsidRDefault="008D359D" w:rsidP="005574A3">
            <w:pPr>
              <w:pStyle w:val="ParagrapheTableau"/>
            </w:pPr>
            <w:r w:rsidRPr="005574A3">
              <w:t>X</w:t>
            </w:r>
            <w:r w:rsidR="001505CF" w:rsidRPr="005574A3">
              <w:t>_</w:t>
            </w:r>
            <w:r w:rsidR="00785639">
              <w:t>20230522</w:t>
            </w:r>
            <w:r w:rsidR="001505CF" w:rsidRPr="005574A3">
              <w:t>_</w:t>
            </w:r>
            <w:r w:rsidR="00785639">
              <w:t>YAL</w:t>
            </w:r>
          </w:p>
        </w:tc>
        <w:tc>
          <w:tcPr>
            <w:tcW w:w="1096" w:type="pct"/>
            <w:shd w:val="clear" w:color="auto" w:fill="D9E2F3"/>
          </w:tcPr>
          <w:p w14:paraId="151D88F1" w14:textId="77777777" w:rsidR="00AB000B" w:rsidRPr="005574A3" w:rsidRDefault="00000000" w:rsidP="005574A3">
            <w:pPr>
              <w:pStyle w:val="ParagrapheTableau"/>
            </w:pPr>
            <w:fldSimple w:instr=" AUTHOR   \* MERGEFORMAT ">
              <w:r w:rsidR="007C5399">
                <w:rPr>
                  <w:noProof/>
                </w:rPr>
                <w:t>Yahya</w:t>
              </w:r>
            </w:fldSimple>
          </w:p>
        </w:tc>
        <w:tc>
          <w:tcPr>
            <w:tcW w:w="796" w:type="pct"/>
            <w:shd w:val="clear" w:color="auto" w:fill="D9E2F3"/>
          </w:tcPr>
          <w:p w14:paraId="291B3761" w14:textId="77777777" w:rsidR="00AB000B" w:rsidRPr="005574A3" w:rsidRDefault="00647977" w:rsidP="005574A3">
            <w:pPr>
              <w:pStyle w:val="ParagrapheTableau"/>
            </w:pPr>
            <w:r w:rsidRPr="005574A3">
              <w:fldChar w:fldCharType="begin"/>
            </w:r>
            <w:r w:rsidRPr="005574A3">
              <w:instrText xml:space="preserve"> CREATEDATE  \@ "dd/MM/yyyy"  \* MERGEFORMAT </w:instrText>
            </w:r>
            <w:r w:rsidRPr="005574A3">
              <w:fldChar w:fldCharType="separate"/>
            </w:r>
            <w:r w:rsidR="007C5399">
              <w:rPr>
                <w:noProof/>
              </w:rPr>
              <w:t>30/05/2023</w:t>
            </w:r>
            <w:r w:rsidRPr="005574A3">
              <w:fldChar w:fldCharType="end"/>
            </w:r>
          </w:p>
        </w:tc>
        <w:tc>
          <w:tcPr>
            <w:tcW w:w="976" w:type="pct"/>
            <w:shd w:val="clear" w:color="auto" w:fill="D9E2F3"/>
          </w:tcPr>
          <w:p w14:paraId="14285610" w14:textId="77777777" w:rsidR="00AB000B" w:rsidRPr="005574A3" w:rsidRDefault="00AB000B" w:rsidP="005574A3">
            <w:pPr>
              <w:pStyle w:val="ParagrapheTableau"/>
            </w:pPr>
            <w:r w:rsidRPr="005574A3">
              <w:t>Création</w:t>
            </w:r>
          </w:p>
        </w:tc>
      </w:tr>
      <w:tr w:rsidR="005574A3" w:rsidRPr="008A3BEE" w14:paraId="58071A8D" w14:textId="77777777" w:rsidTr="003A2DA3">
        <w:tc>
          <w:tcPr>
            <w:tcW w:w="575" w:type="pct"/>
            <w:shd w:val="clear" w:color="auto" w:fill="auto"/>
          </w:tcPr>
          <w:p w14:paraId="7478EC46" w14:textId="77777777" w:rsidR="00AB000B" w:rsidRPr="005574A3" w:rsidRDefault="00AB000B" w:rsidP="005574A3">
            <w:pPr>
              <w:pStyle w:val="ParagrapheTableau"/>
            </w:pPr>
          </w:p>
        </w:tc>
        <w:tc>
          <w:tcPr>
            <w:tcW w:w="1558" w:type="pct"/>
            <w:shd w:val="clear" w:color="auto" w:fill="auto"/>
          </w:tcPr>
          <w:p w14:paraId="5E0D2C4B" w14:textId="77777777" w:rsidR="00AB000B" w:rsidRPr="005574A3" w:rsidRDefault="00AB000B" w:rsidP="005574A3">
            <w:pPr>
              <w:pStyle w:val="ParagrapheTableau"/>
            </w:pPr>
          </w:p>
        </w:tc>
        <w:tc>
          <w:tcPr>
            <w:tcW w:w="1096" w:type="pct"/>
            <w:shd w:val="clear" w:color="auto" w:fill="auto"/>
          </w:tcPr>
          <w:p w14:paraId="3A69249E" w14:textId="77777777" w:rsidR="00AB000B" w:rsidRPr="005574A3" w:rsidRDefault="00AB000B" w:rsidP="005574A3">
            <w:pPr>
              <w:pStyle w:val="ParagrapheTableau"/>
            </w:pPr>
          </w:p>
        </w:tc>
        <w:tc>
          <w:tcPr>
            <w:tcW w:w="796" w:type="pct"/>
            <w:shd w:val="clear" w:color="auto" w:fill="auto"/>
          </w:tcPr>
          <w:p w14:paraId="6EAEA666" w14:textId="77777777" w:rsidR="00AB000B" w:rsidRPr="005574A3" w:rsidRDefault="00AB000B" w:rsidP="005574A3">
            <w:pPr>
              <w:pStyle w:val="ParagrapheTableau"/>
            </w:pPr>
          </w:p>
        </w:tc>
        <w:tc>
          <w:tcPr>
            <w:tcW w:w="976" w:type="pct"/>
            <w:shd w:val="clear" w:color="auto" w:fill="auto"/>
          </w:tcPr>
          <w:p w14:paraId="3D329190" w14:textId="77777777" w:rsidR="00AB000B" w:rsidRPr="005574A3" w:rsidRDefault="00AB000B" w:rsidP="005574A3">
            <w:pPr>
              <w:pStyle w:val="ParagrapheTableau"/>
            </w:pPr>
          </w:p>
        </w:tc>
      </w:tr>
      <w:tr w:rsidR="005574A3" w:rsidRPr="005574A3" w14:paraId="61315DD1" w14:textId="77777777" w:rsidTr="003A2DA3">
        <w:tc>
          <w:tcPr>
            <w:tcW w:w="575" w:type="pct"/>
            <w:shd w:val="clear" w:color="auto" w:fill="D9E2F3"/>
          </w:tcPr>
          <w:p w14:paraId="239279E0" w14:textId="77777777" w:rsidR="00AB000B" w:rsidRPr="005574A3" w:rsidRDefault="00AB000B" w:rsidP="005574A3">
            <w:pPr>
              <w:pStyle w:val="ParagrapheTableau"/>
            </w:pPr>
          </w:p>
        </w:tc>
        <w:tc>
          <w:tcPr>
            <w:tcW w:w="1558" w:type="pct"/>
            <w:shd w:val="clear" w:color="auto" w:fill="D9E2F3"/>
          </w:tcPr>
          <w:p w14:paraId="455A5A5F" w14:textId="77777777" w:rsidR="00AB000B" w:rsidRPr="005574A3" w:rsidRDefault="00AB000B" w:rsidP="005574A3">
            <w:pPr>
              <w:pStyle w:val="ParagrapheTableau"/>
            </w:pPr>
          </w:p>
        </w:tc>
        <w:tc>
          <w:tcPr>
            <w:tcW w:w="1096" w:type="pct"/>
            <w:shd w:val="clear" w:color="auto" w:fill="D9E2F3"/>
          </w:tcPr>
          <w:p w14:paraId="3649B9BE" w14:textId="77777777" w:rsidR="00AB000B" w:rsidRPr="005574A3" w:rsidRDefault="00AB000B" w:rsidP="005574A3">
            <w:pPr>
              <w:pStyle w:val="ParagrapheTableau"/>
            </w:pPr>
          </w:p>
        </w:tc>
        <w:tc>
          <w:tcPr>
            <w:tcW w:w="796" w:type="pct"/>
            <w:shd w:val="clear" w:color="auto" w:fill="D9E2F3"/>
          </w:tcPr>
          <w:p w14:paraId="45676F96" w14:textId="77777777" w:rsidR="00AB000B" w:rsidRPr="005574A3" w:rsidRDefault="00AB000B" w:rsidP="005574A3">
            <w:pPr>
              <w:pStyle w:val="ParagrapheTableau"/>
            </w:pPr>
          </w:p>
        </w:tc>
        <w:tc>
          <w:tcPr>
            <w:tcW w:w="976" w:type="pct"/>
            <w:shd w:val="clear" w:color="auto" w:fill="D9E2F3"/>
          </w:tcPr>
          <w:p w14:paraId="2C30A4DC" w14:textId="77777777" w:rsidR="00AB000B" w:rsidRPr="005574A3" w:rsidRDefault="00AB000B" w:rsidP="005574A3">
            <w:pPr>
              <w:pStyle w:val="ParagrapheTableau"/>
            </w:pPr>
          </w:p>
        </w:tc>
      </w:tr>
    </w:tbl>
    <w:p w14:paraId="3DE90938" w14:textId="77777777" w:rsidR="00D8057A" w:rsidRPr="008A3BEE" w:rsidRDefault="00D8057A" w:rsidP="00330C4A"/>
    <w:p w14:paraId="30139192" w14:textId="77777777" w:rsidR="00FD1213" w:rsidRPr="008A3BEE" w:rsidRDefault="00AB000B" w:rsidP="00E93430">
      <w:pPr>
        <w:pStyle w:val="Titredeparagraphe"/>
      </w:pPr>
      <w:r w:rsidRPr="008A3BEE">
        <w:t>O</w:t>
      </w:r>
      <w:r w:rsidR="008302AD" w:rsidRPr="008A3BEE">
        <w:t>bjet</w:t>
      </w:r>
      <w:r w:rsidRPr="008A3BEE">
        <w:t xml:space="preserve"> :</w:t>
      </w:r>
      <w:r w:rsidR="008D359D" w:rsidRPr="008A3BEE">
        <w:t xml:space="preserve"> </w:t>
      </w:r>
    </w:p>
    <w:p w14:paraId="79C45AEA" w14:textId="50CDC8E6" w:rsidR="00FC51D9" w:rsidRPr="008A3BEE" w:rsidRDefault="00785639" w:rsidP="00330C4A">
      <w:r>
        <w:t xml:space="preserve">Cahier des charges de projet </w:t>
      </w:r>
      <w:proofErr w:type="spellStart"/>
      <w:r>
        <w:t>Suivi_Des_Stages</w:t>
      </w:r>
      <w:proofErr w:type="spellEnd"/>
    </w:p>
    <w:p w14:paraId="7CE0AAC8" w14:textId="77777777" w:rsidR="00AB000B" w:rsidRPr="008A3BEE" w:rsidRDefault="00AB000B" w:rsidP="00330C4A"/>
    <w:p w14:paraId="5204AA86" w14:textId="77777777" w:rsidR="00AB000B" w:rsidRPr="008A3BEE" w:rsidRDefault="00AB000B" w:rsidP="00E93430">
      <w:pPr>
        <w:pStyle w:val="Titredeparagraphe"/>
      </w:pPr>
      <w:r w:rsidRPr="008A3BEE">
        <w:t>D</w:t>
      </w:r>
      <w:r w:rsidR="008302AD" w:rsidRPr="008A3BEE">
        <w:t>iffusion</w:t>
      </w:r>
      <w:r w:rsidRPr="008A3BEE">
        <w:t xml:space="preserve"> :</w:t>
      </w:r>
    </w:p>
    <w:p w14:paraId="180EB7DD" w14:textId="67C6DC60" w:rsidR="00525798" w:rsidRPr="008A3BEE" w:rsidRDefault="00D8057A" w:rsidP="00330C4A">
      <w:r w:rsidRPr="008A3BEE">
        <w:t>BTS SIO</w:t>
      </w:r>
      <w:r w:rsidR="001505CF" w:rsidRPr="008A3BEE">
        <w:t xml:space="preserve"> – </w:t>
      </w:r>
      <w:r w:rsidR="00785639">
        <w:t>M WATINE, Mme HOVHANNESSIAN</w:t>
      </w:r>
      <w:r w:rsidR="003A2DA3">
        <w:t>.</w:t>
      </w:r>
    </w:p>
    <w:p w14:paraId="07B06351" w14:textId="77777777" w:rsidR="00FE572A" w:rsidRPr="008A3BEE" w:rsidRDefault="00FE572A" w:rsidP="00E93430">
      <w:pPr>
        <w:pStyle w:val="SoulignBas"/>
      </w:pPr>
    </w:p>
    <w:p w14:paraId="14DEDF96" w14:textId="77777777" w:rsidR="00E93430" w:rsidRPr="008A3BEE" w:rsidRDefault="00E93430" w:rsidP="00330C4A"/>
    <w:p w14:paraId="45344A12" w14:textId="77777777" w:rsidR="00AB000B" w:rsidRPr="008A3BEE" w:rsidRDefault="004D111A" w:rsidP="00E93430">
      <w:pPr>
        <w:pStyle w:val="Titredeparagraphe"/>
      </w:pPr>
      <w:r w:rsidRPr="008A3BEE">
        <w:t>D</w:t>
      </w:r>
      <w:r w:rsidR="008302AD" w:rsidRPr="008A3BEE">
        <w:t>éveloppement</w:t>
      </w:r>
      <w:r w:rsidR="001505CF" w:rsidRPr="008A3BEE">
        <w:t xml:space="preserve"> :</w:t>
      </w:r>
    </w:p>
    <w:p w14:paraId="020A6072" w14:textId="77777777" w:rsidR="001505CF" w:rsidRPr="008A3BEE" w:rsidRDefault="001505CF" w:rsidP="00330C4A"/>
    <w:p w14:paraId="6322A8F7" w14:textId="77777777" w:rsidR="003A2DA3" w:rsidRDefault="003A2DA3">
      <w:pPr>
        <w:pStyle w:val="En-ttedetabledesmatires"/>
      </w:pPr>
      <w:r>
        <w:t>Table des matières</w:t>
      </w:r>
    </w:p>
    <w:p w14:paraId="4A883D5E" w14:textId="01270BBD" w:rsidR="002D5171" w:rsidRDefault="003A2DA3">
      <w:pPr>
        <w:pStyle w:val="TM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6347433" w:history="1">
        <w:r w:rsidR="002D5171" w:rsidRPr="00234C57">
          <w:rPr>
            <w:rStyle w:val="Lienhypertexte"/>
            <w:noProof/>
          </w:rPr>
          <w:t>Titre</w:t>
        </w:r>
        <w:r w:rsidR="002D5171">
          <w:rPr>
            <w:noProof/>
            <w:webHidden/>
          </w:rPr>
          <w:tab/>
        </w:r>
        <w:r w:rsidR="002D5171">
          <w:rPr>
            <w:noProof/>
            <w:webHidden/>
          </w:rPr>
          <w:fldChar w:fldCharType="begin"/>
        </w:r>
        <w:r w:rsidR="002D5171">
          <w:rPr>
            <w:noProof/>
            <w:webHidden/>
          </w:rPr>
          <w:instrText xml:space="preserve"> PAGEREF _Toc136347433 \h </w:instrText>
        </w:r>
        <w:r w:rsidR="002D5171">
          <w:rPr>
            <w:noProof/>
            <w:webHidden/>
          </w:rPr>
        </w:r>
        <w:r w:rsidR="002D5171">
          <w:rPr>
            <w:noProof/>
            <w:webHidden/>
          </w:rPr>
          <w:fldChar w:fldCharType="separate"/>
        </w:r>
        <w:r w:rsidR="002D5171">
          <w:rPr>
            <w:noProof/>
            <w:webHidden/>
          </w:rPr>
          <w:t>1</w:t>
        </w:r>
        <w:r w:rsidR="002D5171">
          <w:rPr>
            <w:noProof/>
            <w:webHidden/>
          </w:rPr>
          <w:fldChar w:fldCharType="end"/>
        </w:r>
      </w:hyperlink>
    </w:p>
    <w:p w14:paraId="67A70B0C" w14:textId="4B80EB13" w:rsidR="002D5171" w:rsidRDefault="00000000">
      <w:pPr>
        <w:pStyle w:val="TM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6347434" w:history="1">
        <w:r w:rsidR="002D5171" w:rsidRPr="00234C57">
          <w:rPr>
            <w:rStyle w:val="Lienhypertexte"/>
            <w:noProof/>
          </w:rPr>
          <w:t>Interprétation de la demande</w:t>
        </w:r>
        <w:r w:rsidR="002D5171">
          <w:rPr>
            <w:noProof/>
            <w:webHidden/>
          </w:rPr>
          <w:tab/>
        </w:r>
        <w:r w:rsidR="002D5171">
          <w:rPr>
            <w:noProof/>
            <w:webHidden/>
          </w:rPr>
          <w:fldChar w:fldCharType="begin"/>
        </w:r>
        <w:r w:rsidR="002D5171">
          <w:rPr>
            <w:noProof/>
            <w:webHidden/>
          </w:rPr>
          <w:instrText xml:space="preserve"> PAGEREF _Toc136347434 \h </w:instrText>
        </w:r>
        <w:r w:rsidR="002D5171">
          <w:rPr>
            <w:noProof/>
            <w:webHidden/>
          </w:rPr>
        </w:r>
        <w:r w:rsidR="002D5171">
          <w:rPr>
            <w:noProof/>
            <w:webHidden/>
          </w:rPr>
          <w:fldChar w:fldCharType="separate"/>
        </w:r>
        <w:r w:rsidR="002D5171">
          <w:rPr>
            <w:noProof/>
            <w:webHidden/>
          </w:rPr>
          <w:t>2</w:t>
        </w:r>
        <w:r w:rsidR="002D5171">
          <w:rPr>
            <w:noProof/>
            <w:webHidden/>
          </w:rPr>
          <w:fldChar w:fldCharType="end"/>
        </w:r>
      </w:hyperlink>
    </w:p>
    <w:p w14:paraId="0E5FCBA4" w14:textId="50FE63EF" w:rsidR="002D5171" w:rsidRDefault="00000000">
      <w:pPr>
        <w:pStyle w:val="TM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6347435" w:history="1">
        <w:r w:rsidR="002D5171" w:rsidRPr="00234C57">
          <w:rPr>
            <w:rStyle w:val="Lienhypertexte"/>
            <w:noProof/>
          </w:rPr>
          <w:t>Objectif :</w:t>
        </w:r>
        <w:r w:rsidR="002D5171">
          <w:rPr>
            <w:noProof/>
            <w:webHidden/>
          </w:rPr>
          <w:tab/>
        </w:r>
        <w:r w:rsidR="002D5171">
          <w:rPr>
            <w:noProof/>
            <w:webHidden/>
          </w:rPr>
          <w:fldChar w:fldCharType="begin"/>
        </w:r>
        <w:r w:rsidR="002D5171">
          <w:rPr>
            <w:noProof/>
            <w:webHidden/>
          </w:rPr>
          <w:instrText xml:space="preserve"> PAGEREF _Toc136347435 \h </w:instrText>
        </w:r>
        <w:r w:rsidR="002D5171">
          <w:rPr>
            <w:noProof/>
            <w:webHidden/>
          </w:rPr>
        </w:r>
        <w:r w:rsidR="002D5171">
          <w:rPr>
            <w:noProof/>
            <w:webHidden/>
          </w:rPr>
          <w:fldChar w:fldCharType="separate"/>
        </w:r>
        <w:r w:rsidR="002D5171">
          <w:rPr>
            <w:noProof/>
            <w:webHidden/>
          </w:rPr>
          <w:t>2</w:t>
        </w:r>
        <w:r w:rsidR="002D5171">
          <w:rPr>
            <w:noProof/>
            <w:webHidden/>
          </w:rPr>
          <w:fldChar w:fldCharType="end"/>
        </w:r>
      </w:hyperlink>
    </w:p>
    <w:p w14:paraId="0C1404DC" w14:textId="52C246AD" w:rsidR="002D5171" w:rsidRDefault="00000000">
      <w:pPr>
        <w:pStyle w:val="TM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6347436" w:history="1">
        <w:r w:rsidR="002D5171" w:rsidRPr="00234C57">
          <w:rPr>
            <w:rStyle w:val="Lienhypertexte"/>
            <w:noProof/>
          </w:rPr>
          <w:t>Organisation du site web</w:t>
        </w:r>
        <w:r w:rsidR="002D5171">
          <w:rPr>
            <w:noProof/>
            <w:webHidden/>
          </w:rPr>
          <w:tab/>
        </w:r>
        <w:r w:rsidR="002D5171">
          <w:rPr>
            <w:noProof/>
            <w:webHidden/>
          </w:rPr>
          <w:fldChar w:fldCharType="begin"/>
        </w:r>
        <w:r w:rsidR="002D5171">
          <w:rPr>
            <w:noProof/>
            <w:webHidden/>
          </w:rPr>
          <w:instrText xml:space="preserve"> PAGEREF _Toc136347436 \h </w:instrText>
        </w:r>
        <w:r w:rsidR="002D5171">
          <w:rPr>
            <w:noProof/>
            <w:webHidden/>
          </w:rPr>
        </w:r>
        <w:r w:rsidR="002D5171">
          <w:rPr>
            <w:noProof/>
            <w:webHidden/>
          </w:rPr>
          <w:fldChar w:fldCharType="separate"/>
        </w:r>
        <w:r w:rsidR="002D5171">
          <w:rPr>
            <w:noProof/>
            <w:webHidden/>
          </w:rPr>
          <w:t>2</w:t>
        </w:r>
        <w:r w:rsidR="002D5171">
          <w:rPr>
            <w:noProof/>
            <w:webHidden/>
          </w:rPr>
          <w:fldChar w:fldCharType="end"/>
        </w:r>
      </w:hyperlink>
    </w:p>
    <w:p w14:paraId="770B1AD3" w14:textId="625BC870" w:rsidR="002D5171" w:rsidRDefault="00000000">
      <w:pPr>
        <w:pStyle w:val="TM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6347437" w:history="1">
        <w:r w:rsidR="002D5171" w:rsidRPr="00234C57">
          <w:rPr>
            <w:rStyle w:val="Lienhypertexte"/>
            <w:noProof/>
          </w:rPr>
          <w:t>Structure de la base de données</w:t>
        </w:r>
        <w:r w:rsidR="002D5171">
          <w:rPr>
            <w:noProof/>
            <w:webHidden/>
          </w:rPr>
          <w:tab/>
        </w:r>
        <w:r w:rsidR="002D5171">
          <w:rPr>
            <w:noProof/>
            <w:webHidden/>
          </w:rPr>
          <w:fldChar w:fldCharType="begin"/>
        </w:r>
        <w:r w:rsidR="002D5171">
          <w:rPr>
            <w:noProof/>
            <w:webHidden/>
          </w:rPr>
          <w:instrText xml:space="preserve"> PAGEREF _Toc136347437 \h </w:instrText>
        </w:r>
        <w:r w:rsidR="002D5171">
          <w:rPr>
            <w:noProof/>
            <w:webHidden/>
          </w:rPr>
        </w:r>
        <w:r w:rsidR="002D5171">
          <w:rPr>
            <w:noProof/>
            <w:webHidden/>
          </w:rPr>
          <w:fldChar w:fldCharType="separate"/>
        </w:r>
        <w:r w:rsidR="002D5171">
          <w:rPr>
            <w:noProof/>
            <w:webHidden/>
          </w:rPr>
          <w:t>2</w:t>
        </w:r>
        <w:r w:rsidR="002D5171">
          <w:rPr>
            <w:noProof/>
            <w:webHidden/>
          </w:rPr>
          <w:fldChar w:fldCharType="end"/>
        </w:r>
      </w:hyperlink>
    </w:p>
    <w:p w14:paraId="0011059F" w14:textId="09AB3E49" w:rsidR="002D5171" w:rsidRDefault="00000000">
      <w:pPr>
        <w:pStyle w:val="TM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6347438" w:history="1">
        <w:r w:rsidR="002D5171" w:rsidRPr="00234C57">
          <w:rPr>
            <w:rStyle w:val="Lienhypertexte"/>
            <w:noProof/>
          </w:rPr>
          <w:t>Choix technologiques</w:t>
        </w:r>
        <w:r w:rsidR="002D5171">
          <w:rPr>
            <w:noProof/>
            <w:webHidden/>
          </w:rPr>
          <w:tab/>
        </w:r>
        <w:r w:rsidR="002D5171">
          <w:rPr>
            <w:noProof/>
            <w:webHidden/>
          </w:rPr>
          <w:fldChar w:fldCharType="begin"/>
        </w:r>
        <w:r w:rsidR="002D5171">
          <w:rPr>
            <w:noProof/>
            <w:webHidden/>
          </w:rPr>
          <w:instrText xml:space="preserve"> PAGEREF _Toc136347438 \h </w:instrText>
        </w:r>
        <w:r w:rsidR="002D5171">
          <w:rPr>
            <w:noProof/>
            <w:webHidden/>
          </w:rPr>
        </w:r>
        <w:r w:rsidR="002D5171">
          <w:rPr>
            <w:noProof/>
            <w:webHidden/>
          </w:rPr>
          <w:fldChar w:fldCharType="separate"/>
        </w:r>
        <w:r w:rsidR="002D5171">
          <w:rPr>
            <w:noProof/>
            <w:webHidden/>
          </w:rPr>
          <w:t>2</w:t>
        </w:r>
        <w:r w:rsidR="002D5171">
          <w:rPr>
            <w:noProof/>
            <w:webHidden/>
          </w:rPr>
          <w:fldChar w:fldCharType="end"/>
        </w:r>
      </w:hyperlink>
    </w:p>
    <w:p w14:paraId="281146B5" w14:textId="029ECEF2" w:rsidR="002D5171" w:rsidRDefault="00000000">
      <w:pPr>
        <w:pStyle w:val="TM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6347439" w:history="1">
        <w:r w:rsidR="002D5171" w:rsidRPr="00234C57">
          <w:rPr>
            <w:rStyle w:val="Lienhypertexte"/>
            <w:noProof/>
          </w:rPr>
          <w:t>Charte graphique</w:t>
        </w:r>
        <w:r w:rsidR="002D5171">
          <w:rPr>
            <w:noProof/>
            <w:webHidden/>
          </w:rPr>
          <w:tab/>
        </w:r>
        <w:r w:rsidR="002D5171">
          <w:rPr>
            <w:noProof/>
            <w:webHidden/>
          </w:rPr>
          <w:fldChar w:fldCharType="begin"/>
        </w:r>
        <w:r w:rsidR="002D5171">
          <w:rPr>
            <w:noProof/>
            <w:webHidden/>
          </w:rPr>
          <w:instrText xml:space="preserve"> PAGEREF _Toc136347439 \h </w:instrText>
        </w:r>
        <w:r w:rsidR="002D5171">
          <w:rPr>
            <w:noProof/>
            <w:webHidden/>
          </w:rPr>
        </w:r>
        <w:r w:rsidR="002D5171">
          <w:rPr>
            <w:noProof/>
            <w:webHidden/>
          </w:rPr>
          <w:fldChar w:fldCharType="separate"/>
        </w:r>
        <w:r w:rsidR="002D5171">
          <w:rPr>
            <w:noProof/>
            <w:webHidden/>
          </w:rPr>
          <w:t>2</w:t>
        </w:r>
        <w:r w:rsidR="002D5171">
          <w:rPr>
            <w:noProof/>
            <w:webHidden/>
          </w:rPr>
          <w:fldChar w:fldCharType="end"/>
        </w:r>
      </w:hyperlink>
    </w:p>
    <w:p w14:paraId="39D24C19" w14:textId="4D2D4BA6" w:rsidR="002D5171" w:rsidRDefault="00000000">
      <w:pPr>
        <w:pStyle w:val="TM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6347440" w:history="1">
        <w:r w:rsidR="002D5171" w:rsidRPr="00234C57">
          <w:rPr>
            <w:rStyle w:val="Lienhypertexte"/>
            <w:noProof/>
          </w:rPr>
          <w:t>Maquette</w:t>
        </w:r>
        <w:r w:rsidR="002D5171">
          <w:rPr>
            <w:noProof/>
            <w:webHidden/>
          </w:rPr>
          <w:tab/>
        </w:r>
        <w:r w:rsidR="002D5171">
          <w:rPr>
            <w:noProof/>
            <w:webHidden/>
          </w:rPr>
          <w:fldChar w:fldCharType="begin"/>
        </w:r>
        <w:r w:rsidR="002D5171">
          <w:rPr>
            <w:noProof/>
            <w:webHidden/>
          </w:rPr>
          <w:instrText xml:space="preserve"> PAGEREF _Toc136347440 \h </w:instrText>
        </w:r>
        <w:r w:rsidR="002D5171">
          <w:rPr>
            <w:noProof/>
            <w:webHidden/>
          </w:rPr>
        </w:r>
        <w:r w:rsidR="002D5171">
          <w:rPr>
            <w:noProof/>
            <w:webHidden/>
          </w:rPr>
          <w:fldChar w:fldCharType="separate"/>
        </w:r>
        <w:r w:rsidR="002D5171">
          <w:rPr>
            <w:noProof/>
            <w:webHidden/>
          </w:rPr>
          <w:t>3</w:t>
        </w:r>
        <w:r w:rsidR="002D5171">
          <w:rPr>
            <w:noProof/>
            <w:webHidden/>
          </w:rPr>
          <w:fldChar w:fldCharType="end"/>
        </w:r>
      </w:hyperlink>
    </w:p>
    <w:p w14:paraId="53BE20FD" w14:textId="06425B5D" w:rsidR="002D5171" w:rsidRDefault="00000000">
      <w:pPr>
        <w:pStyle w:val="TM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6347441" w:history="1">
        <w:r w:rsidR="002D5171" w:rsidRPr="00234C57">
          <w:rPr>
            <w:rStyle w:val="Lienhypertexte"/>
            <w:noProof/>
          </w:rPr>
          <w:t>Maintenance</w:t>
        </w:r>
        <w:r w:rsidR="002D5171">
          <w:rPr>
            <w:noProof/>
            <w:webHidden/>
          </w:rPr>
          <w:tab/>
        </w:r>
        <w:r w:rsidR="002D5171">
          <w:rPr>
            <w:noProof/>
            <w:webHidden/>
          </w:rPr>
          <w:fldChar w:fldCharType="begin"/>
        </w:r>
        <w:r w:rsidR="002D5171">
          <w:rPr>
            <w:noProof/>
            <w:webHidden/>
          </w:rPr>
          <w:instrText xml:space="preserve"> PAGEREF _Toc136347441 \h </w:instrText>
        </w:r>
        <w:r w:rsidR="002D5171">
          <w:rPr>
            <w:noProof/>
            <w:webHidden/>
          </w:rPr>
        </w:r>
        <w:r w:rsidR="002D5171">
          <w:rPr>
            <w:noProof/>
            <w:webHidden/>
          </w:rPr>
          <w:fldChar w:fldCharType="separate"/>
        </w:r>
        <w:r w:rsidR="002D5171">
          <w:rPr>
            <w:noProof/>
            <w:webHidden/>
          </w:rPr>
          <w:t>3</w:t>
        </w:r>
        <w:r w:rsidR="002D5171">
          <w:rPr>
            <w:noProof/>
            <w:webHidden/>
          </w:rPr>
          <w:fldChar w:fldCharType="end"/>
        </w:r>
      </w:hyperlink>
    </w:p>
    <w:p w14:paraId="271DFCC9" w14:textId="400475CF" w:rsidR="003A2DA3" w:rsidRDefault="003A2DA3">
      <w:r>
        <w:rPr>
          <w:b/>
          <w:bCs/>
        </w:rPr>
        <w:fldChar w:fldCharType="end"/>
      </w:r>
    </w:p>
    <w:p w14:paraId="4477708E" w14:textId="77777777" w:rsidR="001505CF" w:rsidRDefault="001505CF" w:rsidP="00330C4A"/>
    <w:p w14:paraId="3525C0A4" w14:textId="77777777" w:rsidR="003A2DA3" w:rsidRPr="008A3BEE" w:rsidRDefault="003A2DA3" w:rsidP="003A2DA3">
      <w:pPr>
        <w:pStyle w:val="Titre1"/>
      </w:pPr>
      <w:bookmarkStart w:id="1" w:name="_Toc136347433"/>
      <w:r>
        <w:t>Titre</w:t>
      </w:r>
      <w:bookmarkEnd w:id="1"/>
    </w:p>
    <w:p w14:paraId="045C313E" w14:textId="277170FA" w:rsidR="00EA0B4E" w:rsidRDefault="00EA0B4E">
      <w:pPr>
        <w:ind w:left="0"/>
        <w:jc w:val="left"/>
      </w:pPr>
      <w:r>
        <w:br w:type="page"/>
      </w:r>
    </w:p>
    <w:p w14:paraId="367C6537" w14:textId="77777777" w:rsidR="00EA0B4E" w:rsidRPr="006A1190" w:rsidRDefault="00EA0B4E" w:rsidP="00EA0B4E">
      <w:pPr>
        <w:pStyle w:val="Titre1"/>
        <w:ind w:left="0" w:firstLine="567"/>
        <w:rPr>
          <w:lang w:val="fr-FR"/>
        </w:rPr>
      </w:pPr>
      <w:bookmarkStart w:id="2" w:name="_Toc126778765"/>
      <w:bookmarkStart w:id="3" w:name="_Toc136347434"/>
      <w:r>
        <w:rPr>
          <w:lang w:val="fr-FR"/>
        </w:rPr>
        <w:lastRenderedPageBreak/>
        <w:t>Interprétation de la demande</w:t>
      </w:r>
      <w:bookmarkEnd w:id="2"/>
      <w:bookmarkEnd w:id="3"/>
    </w:p>
    <w:p w14:paraId="4607DB7F" w14:textId="73BE8501" w:rsidR="00D8057A" w:rsidRDefault="00DF5EDE" w:rsidP="00330C4A">
      <w:pPr>
        <w:rPr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Le lycée Ste Marguerite (Lycée général et technologique / Chambray-Lès-Tours), souhaite </w:t>
      </w:r>
      <w:r w:rsidRPr="00DF5EDE">
        <w:rPr>
          <w:sz w:val="32"/>
          <w:szCs w:val="32"/>
          <w:shd w:val="clear" w:color="auto" w:fill="FFFFFF"/>
        </w:rPr>
        <w:t xml:space="preserve">réaliser un </w:t>
      </w:r>
      <w:r>
        <w:rPr>
          <w:sz w:val="32"/>
          <w:szCs w:val="32"/>
          <w:shd w:val="clear" w:color="auto" w:fill="FFFFFF"/>
        </w:rPr>
        <w:t>site-web</w:t>
      </w:r>
      <w:r w:rsidRPr="00DF5EDE">
        <w:rPr>
          <w:sz w:val="32"/>
          <w:szCs w:val="32"/>
          <w:shd w:val="clear" w:color="auto" w:fill="FFFFFF"/>
        </w:rPr>
        <w:t>, qui facilitera le suivi de la recherche de stage pour les étudiants et la gestion des informations de stages pour l’administration et les enseignants.</w:t>
      </w:r>
    </w:p>
    <w:p w14:paraId="46381A2C" w14:textId="77777777" w:rsidR="00851830" w:rsidRDefault="00851830" w:rsidP="00330C4A">
      <w:pPr>
        <w:rPr>
          <w:sz w:val="32"/>
          <w:szCs w:val="32"/>
          <w:shd w:val="clear" w:color="auto" w:fill="FFFFFF"/>
        </w:rPr>
      </w:pPr>
    </w:p>
    <w:p w14:paraId="78B64031" w14:textId="2E9262B1" w:rsidR="00851830" w:rsidRDefault="00851830" w:rsidP="00851830">
      <w:pPr>
        <w:pStyle w:val="Titre3"/>
        <w:rPr>
          <w:lang w:val="fr-FR"/>
        </w:rPr>
      </w:pPr>
      <w:bookmarkStart w:id="4" w:name="_Toc126778766"/>
      <w:bookmarkStart w:id="5" w:name="_Toc136347435"/>
      <w:r>
        <w:rPr>
          <w:lang w:val="fr-FR"/>
        </w:rPr>
        <w:t>Objectif :</w:t>
      </w:r>
      <w:bookmarkEnd w:id="4"/>
      <w:bookmarkEnd w:id="5"/>
    </w:p>
    <w:p w14:paraId="0DC45879" w14:textId="2D50492C" w:rsidR="00851830" w:rsidRPr="00506AB7" w:rsidRDefault="00851830" w:rsidP="00851830">
      <w:pPr>
        <w:pStyle w:val="Paragraphedeliste"/>
        <w:numPr>
          <w:ilvl w:val="0"/>
          <w:numId w:val="25"/>
        </w:numPr>
        <w:rPr>
          <w:sz w:val="28"/>
          <w:szCs w:val="28"/>
          <w:lang w:eastAsia="x-none"/>
        </w:rPr>
      </w:pPr>
      <w:r w:rsidRPr="00506AB7">
        <w:rPr>
          <w:sz w:val="28"/>
          <w:szCs w:val="28"/>
          <w:lang w:eastAsia="x-none"/>
        </w:rPr>
        <w:t>Produire un site web répondant à la demande.</w:t>
      </w:r>
    </w:p>
    <w:p w14:paraId="5D0B9967" w14:textId="705A45EF" w:rsidR="00631116" w:rsidRPr="00506AB7" w:rsidRDefault="00631116" w:rsidP="00851830">
      <w:pPr>
        <w:pStyle w:val="Paragraphedeliste"/>
        <w:numPr>
          <w:ilvl w:val="0"/>
          <w:numId w:val="25"/>
        </w:numPr>
        <w:rPr>
          <w:sz w:val="28"/>
          <w:szCs w:val="28"/>
          <w:lang w:eastAsia="x-none"/>
        </w:rPr>
      </w:pPr>
      <w:r w:rsidRPr="00506AB7">
        <w:rPr>
          <w:sz w:val="28"/>
          <w:szCs w:val="28"/>
          <w:lang w:eastAsia="x-none"/>
        </w:rPr>
        <w:t xml:space="preserve">Construire la base de données. </w:t>
      </w:r>
    </w:p>
    <w:p w14:paraId="2563C927" w14:textId="42030FF9" w:rsidR="00851830" w:rsidRPr="00506AB7" w:rsidRDefault="00851830" w:rsidP="00851830">
      <w:pPr>
        <w:pStyle w:val="Paragraphedeliste"/>
        <w:numPr>
          <w:ilvl w:val="0"/>
          <w:numId w:val="25"/>
        </w:numPr>
        <w:rPr>
          <w:sz w:val="28"/>
          <w:szCs w:val="28"/>
          <w:lang w:eastAsia="x-none"/>
        </w:rPr>
      </w:pPr>
      <w:r w:rsidRPr="00506AB7">
        <w:rPr>
          <w:sz w:val="28"/>
          <w:szCs w:val="28"/>
          <w:lang w:eastAsia="x-none"/>
        </w:rPr>
        <w:t>Le site doit être responsive.</w:t>
      </w:r>
    </w:p>
    <w:p w14:paraId="361B5D60" w14:textId="5DDD1111" w:rsidR="00851830" w:rsidRPr="00506AB7" w:rsidRDefault="00851830" w:rsidP="00851830">
      <w:pPr>
        <w:pStyle w:val="Paragraphedeliste"/>
        <w:numPr>
          <w:ilvl w:val="0"/>
          <w:numId w:val="25"/>
        </w:numPr>
        <w:rPr>
          <w:sz w:val="28"/>
          <w:szCs w:val="28"/>
          <w:lang w:eastAsia="x-none"/>
        </w:rPr>
      </w:pPr>
      <w:r w:rsidRPr="00506AB7">
        <w:rPr>
          <w:sz w:val="28"/>
          <w:szCs w:val="28"/>
          <w:lang w:eastAsia="x-none"/>
        </w:rPr>
        <w:t>Sécurité ANSSI.</w:t>
      </w:r>
    </w:p>
    <w:p w14:paraId="0FC43F20" w14:textId="4E4AB295" w:rsidR="00851830" w:rsidRPr="00506AB7" w:rsidRDefault="00851830" w:rsidP="00851830">
      <w:pPr>
        <w:pStyle w:val="Paragraphedeliste"/>
        <w:numPr>
          <w:ilvl w:val="0"/>
          <w:numId w:val="25"/>
        </w:numPr>
        <w:rPr>
          <w:sz w:val="28"/>
          <w:szCs w:val="28"/>
          <w:lang w:eastAsia="x-none"/>
        </w:rPr>
      </w:pPr>
      <w:r w:rsidRPr="00506AB7">
        <w:rPr>
          <w:sz w:val="28"/>
          <w:szCs w:val="28"/>
          <w:lang w:eastAsia="x-none"/>
        </w:rPr>
        <w:t>Sécurité contre les injections SQL.</w:t>
      </w:r>
    </w:p>
    <w:p w14:paraId="502DCF05" w14:textId="008E04E1" w:rsidR="00851830" w:rsidRPr="00506AB7" w:rsidRDefault="00851830" w:rsidP="00851830">
      <w:pPr>
        <w:pStyle w:val="Paragraphedeliste"/>
        <w:numPr>
          <w:ilvl w:val="0"/>
          <w:numId w:val="25"/>
        </w:numPr>
        <w:rPr>
          <w:sz w:val="28"/>
          <w:szCs w:val="28"/>
          <w:lang w:eastAsia="x-none"/>
        </w:rPr>
      </w:pPr>
      <w:r w:rsidRPr="00506AB7">
        <w:rPr>
          <w:sz w:val="28"/>
          <w:szCs w:val="28"/>
          <w:lang w:eastAsia="x-none"/>
        </w:rPr>
        <w:t>Respecter le RGPD.</w:t>
      </w:r>
    </w:p>
    <w:p w14:paraId="24BBE1F9" w14:textId="445C43D5" w:rsidR="00851830" w:rsidRPr="00506AB7" w:rsidRDefault="00631116" w:rsidP="00851830">
      <w:pPr>
        <w:pStyle w:val="Paragraphedeliste"/>
        <w:numPr>
          <w:ilvl w:val="0"/>
          <w:numId w:val="25"/>
        </w:numPr>
        <w:rPr>
          <w:sz w:val="28"/>
          <w:szCs w:val="28"/>
          <w:lang w:eastAsia="x-none"/>
        </w:rPr>
      </w:pPr>
      <w:r w:rsidRPr="00506AB7">
        <w:rPr>
          <w:sz w:val="28"/>
          <w:szCs w:val="28"/>
          <w:lang w:eastAsia="x-none"/>
        </w:rPr>
        <w:t>Présenter</w:t>
      </w:r>
      <w:r w:rsidR="00851830" w:rsidRPr="00506AB7">
        <w:rPr>
          <w:sz w:val="28"/>
          <w:szCs w:val="28"/>
          <w:lang w:eastAsia="x-none"/>
        </w:rPr>
        <w:t xml:space="preserve"> </w:t>
      </w:r>
      <w:r w:rsidRPr="00506AB7">
        <w:rPr>
          <w:sz w:val="28"/>
          <w:szCs w:val="28"/>
          <w:lang w:eastAsia="x-none"/>
        </w:rPr>
        <w:t>une maquette.</w:t>
      </w:r>
    </w:p>
    <w:p w14:paraId="631014DB" w14:textId="77777777" w:rsidR="00631116" w:rsidRPr="00506AB7" w:rsidRDefault="00631116" w:rsidP="00631116">
      <w:pPr>
        <w:pStyle w:val="Paragraphedeliste"/>
        <w:numPr>
          <w:ilvl w:val="0"/>
          <w:numId w:val="25"/>
        </w:numPr>
        <w:rPr>
          <w:sz w:val="28"/>
          <w:szCs w:val="28"/>
          <w:lang w:eastAsia="x-none"/>
        </w:rPr>
      </w:pPr>
      <w:r w:rsidRPr="00506AB7">
        <w:rPr>
          <w:sz w:val="28"/>
          <w:szCs w:val="28"/>
          <w:lang w:eastAsia="x-none"/>
        </w:rPr>
        <w:t>Proposer une charte graphique.</w:t>
      </w:r>
    </w:p>
    <w:p w14:paraId="4677B060" w14:textId="29F2CF86" w:rsidR="00851830" w:rsidRPr="00506AB7" w:rsidRDefault="00631116" w:rsidP="00631116">
      <w:pPr>
        <w:pStyle w:val="Paragraphedeliste"/>
        <w:numPr>
          <w:ilvl w:val="0"/>
          <w:numId w:val="25"/>
        </w:numPr>
        <w:rPr>
          <w:sz w:val="28"/>
          <w:szCs w:val="28"/>
          <w:lang w:eastAsia="x-none"/>
        </w:rPr>
      </w:pPr>
      <w:r w:rsidRPr="00506AB7">
        <w:rPr>
          <w:sz w:val="28"/>
          <w:szCs w:val="28"/>
          <w:lang w:eastAsia="x-none"/>
        </w:rPr>
        <w:t>Utiliser php8, MySQL/MariaDB8, Apache.</w:t>
      </w:r>
    </w:p>
    <w:p w14:paraId="7460F448" w14:textId="032DA6B6" w:rsidR="00BB05B4" w:rsidRPr="00506AB7" w:rsidRDefault="00631116" w:rsidP="00506AB7">
      <w:pPr>
        <w:pStyle w:val="Paragraphedeliste"/>
        <w:numPr>
          <w:ilvl w:val="0"/>
          <w:numId w:val="25"/>
        </w:numPr>
        <w:rPr>
          <w:sz w:val="28"/>
          <w:szCs w:val="28"/>
          <w:lang w:eastAsia="x-none"/>
        </w:rPr>
      </w:pPr>
      <w:r w:rsidRPr="00506AB7">
        <w:rPr>
          <w:sz w:val="28"/>
          <w:szCs w:val="28"/>
          <w:lang w:eastAsia="x-none"/>
        </w:rPr>
        <w:t>Serveur web LAMP Debian.</w:t>
      </w:r>
    </w:p>
    <w:p w14:paraId="3F071B83" w14:textId="1C30A315" w:rsidR="00BB05B4" w:rsidRDefault="00BB05B4" w:rsidP="00BB05B4">
      <w:pPr>
        <w:pStyle w:val="Titre1"/>
        <w:ind w:left="0" w:firstLine="567"/>
        <w:rPr>
          <w:lang w:val="fr-FR"/>
        </w:rPr>
      </w:pPr>
      <w:r>
        <w:rPr>
          <w:lang w:val="fr-FR"/>
        </w:rPr>
        <w:t>Sécurité</w:t>
      </w:r>
    </w:p>
    <w:p w14:paraId="3BE1C589" w14:textId="15B70F45" w:rsidR="00BB05B4" w:rsidRDefault="00BB05B4" w:rsidP="00BB05B4">
      <w:pPr>
        <w:pStyle w:val="Titre3"/>
        <w:ind w:firstLine="142"/>
        <w:rPr>
          <w:lang w:val="fr-FR"/>
        </w:rPr>
      </w:pPr>
      <w:r>
        <w:rPr>
          <w:lang w:val="fr-FR"/>
        </w:rPr>
        <w:t>Mots de passe :</w:t>
      </w:r>
    </w:p>
    <w:p w14:paraId="4C0F9F3B" w14:textId="447BDB74" w:rsidR="00BB05B4" w:rsidRPr="00506AB7" w:rsidRDefault="00BB05B4" w:rsidP="00BB05B4">
      <w:pPr>
        <w:pStyle w:val="Paragraphedeliste"/>
        <w:numPr>
          <w:ilvl w:val="0"/>
          <w:numId w:val="26"/>
        </w:numPr>
        <w:rPr>
          <w:sz w:val="28"/>
          <w:szCs w:val="28"/>
          <w:lang w:eastAsia="x-none"/>
        </w:rPr>
      </w:pPr>
      <w:r w:rsidRPr="00506AB7">
        <w:rPr>
          <w:sz w:val="28"/>
          <w:szCs w:val="28"/>
          <w:lang w:eastAsia="x-none"/>
        </w:rPr>
        <w:t>Appliquer une longueur minimale.</w:t>
      </w:r>
    </w:p>
    <w:p w14:paraId="2A877712" w14:textId="7443DEE0" w:rsidR="00BB05B4" w:rsidRPr="00506AB7" w:rsidRDefault="00BB05B4" w:rsidP="00BB05B4">
      <w:pPr>
        <w:pStyle w:val="Paragraphedeliste"/>
        <w:numPr>
          <w:ilvl w:val="0"/>
          <w:numId w:val="26"/>
        </w:numPr>
        <w:rPr>
          <w:sz w:val="28"/>
          <w:szCs w:val="28"/>
          <w:lang w:eastAsia="x-none"/>
        </w:rPr>
      </w:pPr>
      <w:r w:rsidRPr="00506AB7">
        <w:rPr>
          <w:sz w:val="28"/>
          <w:szCs w:val="28"/>
          <w:lang w:eastAsia="x-none"/>
        </w:rPr>
        <w:t>Gérer la complexité des mots de passes</w:t>
      </w:r>
      <w:r w:rsidR="002D7B51" w:rsidRPr="00506AB7">
        <w:rPr>
          <w:sz w:val="28"/>
          <w:szCs w:val="28"/>
          <w:lang w:eastAsia="x-none"/>
        </w:rPr>
        <w:t> :</w:t>
      </w:r>
    </w:p>
    <w:p w14:paraId="71D01BE3" w14:textId="77777777" w:rsidR="002D7B51" w:rsidRPr="00506AB7" w:rsidRDefault="002D7B51" w:rsidP="002D7B51">
      <w:pPr>
        <w:pStyle w:val="Paragraphedeliste"/>
        <w:numPr>
          <w:ilvl w:val="0"/>
          <w:numId w:val="31"/>
        </w:numPr>
        <w:rPr>
          <w:sz w:val="28"/>
          <w:szCs w:val="28"/>
          <w:lang w:eastAsia="x-none"/>
        </w:rPr>
      </w:pPr>
      <w:r w:rsidRPr="00506AB7">
        <w:rPr>
          <w:sz w:val="28"/>
          <w:szCs w:val="28"/>
          <w:lang w:eastAsia="x-none"/>
        </w:rPr>
        <w:t>Un chiffre, une lettre majuscule et un caractère spécial au minimum.</w:t>
      </w:r>
    </w:p>
    <w:p w14:paraId="623109E8" w14:textId="1CD55397" w:rsidR="002D7B51" w:rsidRPr="00506AB7" w:rsidRDefault="002D7B51" w:rsidP="002D7B51">
      <w:pPr>
        <w:pStyle w:val="Paragraphedeliste"/>
        <w:numPr>
          <w:ilvl w:val="0"/>
          <w:numId w:val="26"/>
        </w:numPr>
        <w:rPr>
          <w:sz w:val="28"/>
          <w:szCs w:val="28"/>
          <w:lang w:eastAsia="x-none"/>
        </w:rPr>
      </w:pPr>
      <w:r w:rsidRPr="00506AB7">
        <w:rPr>
          <w:sz w:val="28"/>
          <w:szCs w:val="28"/>
          <w:lang w:eastAsia="x-none"/>
        </w:rPr>
        <w:t>Gérer le délai d’expiration des mots de passe.</w:t>
      </w:r>
    </w:p>
    <w:p w14:paraId="468222A7" w14:textId="478CFB34" w:rsidR="002D7B51" w:rsidRPr="00506AB7" w:rsidRDefault="002D7B51" w:rsidP="002D7B51">
      <w:pPr>
        <w:pStyle w:val="Paragraphedeliste"/>
        <w:numPr>
          <w:ilvl w:val="0"/>
          <w:numId w:val="26"/>
        </w:numPr>
        <w:rPr>
          <w:sz w:val="28"/>
          <w:szCs w:val="28"/>
          <w:lang w:eastAsia="x-none"/>
        </w:rPr>
      </w:pPr>
      <w:r w:rsidRPr="00506AB7">
        <w:rPr>
          <w:sz w:val="28"/>
          <w:szCs w:val="28"/>
          <w:lang w:eastAsia="x-none"/>
        </w:rPr>
        <w:t>Bloquer l’utilisation des informations personnelles.</w:t>
      </w:r>
    </w:p>
    <w:p w14:paraId="0A6AD9D3" w14:textId="1C7981B8" w:rsidR="002D7B51" w:rsidRPr="00506AB7" w:rsidRDefault="002D7B51" w:rsidP="002D7B51">
      <w:pPr>
        <w:pStyle w:val="Paragraphedeliste"/>
        <w:numPr>
          <w:ilvl w:val="0"/>
          <w:numId w:val="26"/>
        </w:numPr>
        <w:rPr>
          <w:sz w:val="28"/>
          <w:szCs w:val="28"/>
          <w:lang w:eastAsia="x-none"/>
        </w:rPr>
      </w:pPr>
      <w:r w:rsidRPr="00506AB7">
        <w:rPr>
          <w:sz w:val="28"/>
          <w:szCs w:val="28"/>
          <w:lang w:eastAsia="x-none"/>
        </w:rPr>
        <w:t>Bloquer la réutilisation d’un même mot de passe.</w:t>
      </w:r>
    </w:p>
    <w:p w14:paraId="41D1D9F9" w14:textId="77777777" w:rsidR="002D7B51" w:rsidRDefault="002D7B51" w:rsidP="002D7B51">
      <w:pPr>
        <w:pStyle w:val="Paragraphedeliste"/>
        <w:ind w:left="1287"/>
        <w:rPr>
          <w:lang w:eastAsia="x-none"/>
        </w:rPr>
      </w:pPr>
    </w:p>
    <w:p w14:paraId="5176EBD8" w14:textId="77777777" w:rsidR="002D7B51" w:rsidRPr="00BB05B4" w:rsidRDefault="002D7B51" w:rsidP="002D7B51">
      <w:pPr>
        <w:rPr>
          <w:lang w:eastAsia="x-none"/>
        </w:rPr>
      </w:pPr>
    </w:p>
    <w:p w14:paraId="06726446" w14:textId="7007C7DE" w:rsidR="00143EC1" w:rsidRDefault="00143EC1" w:rsidP="00143EC1">
      <w:pPr>
        <w:pStyle w:val="Titre3"/>
        <w:ind w:firstLine="142"/>
        <w:rPr>
          <w:lang w:val="fr-FR"/>
        </w:rPr>
      </w:pPr>
      <w:r>
        <w:rPr>
          <w:lang w:val="fr-FR"/>
        </w:rPr>
        <w:t>Injections SQL :</w:t>
      </w:r>
    </w:p>
    <w:p w14:paraId="773B9C6A" w14:textId="3AE017CB" w:rsidR="00BB05B4" w:rsidRDefault="00143EC1" w:rsidP="00143EC1">
      <w:pPr>
        <w:pStyle w:val="Paragraphedeliste"/>
        <w:numPr>
          <w:ilvl w:val="0"/>
          <w:numId w:val="32"/>
        </w:numPr>
        <w:rPr>
          <w:sz w:val="28"/>
          <w:szCs w:val="28"/>
        </w:rPr>
      </w:pPr>
      <w:r w:rsidRPr="00506AB7">
        <w:rPr>
          <w:sz w:val="28"/>
          <w:szCs w:val="28"/>
        </w:rPr>
        <w:t>Utiliser des requêtes préparées avec des paramètres pour exécuter des requêtes SQL.</w:t>
      </w:r>
    </w:p>
    <w:p w14:paraId="4D20CA9E" w14:textId="04BF9550" w:rsidR="00875CE9" w:rsidRPr="00506AB7" w:rsidRDefault="00875CE9" w:rsidP="00143EC1">
      <w:pPr>
        <w:pStyle w:val="Paragraphedeliste"/>
        <w:numPr>
          <w:ilvl w:val="0"/>
          <w:numId w:val="32"/>
        </w:numPr>
        <w:rPr>
          <w:sz w:val="28"/>
          <w:szCs w:val="28"/>
        </w:rPr>
      </w:pPr>
      <w:r w:rsidRPr="00875CE9">
        <w:rPr>
          <w:sz w:val="28"/>
          <w:szCs w:val="28"/>
        </w:rPr>
        <w:t>Échapper les</w:t>
      </w:r>
      <w:r>
        <w:rPr>
          <w:sz w:val="28"/>
          <w:szCs w:val="28"/>
        </w:rPr>
        <w:t xml:space="preserve"> </w:t>
      </w:r>
      <w:r w:rsidRPr="00875CE9">
        <w:rPr>
          <w:sz w:val="28"/>
          <w:szCs w:val="28"/>
        </w:rPr>
        <w:t>caractères spéciaux dans la saisie de l’utilisateur.</w:t>
      </w:r>
    </w:p>
    <w:p w14:paraId="38B61B4C" w14:textId="76FE3DEA" w:rsidR="00143EC1" w:rsidRPr="00506AB7" w:rsidRDefault="00143EC1" w:rsidP="00143EC1">
      <w:pPr>
        <w:pStyle w:val="Paragraphedeliste"/>
        <w:numPr>
          <w:ilvl w:val="0"/>
          <w:numId w:val="32"/>
        </w:numPr>
        <w:rPr>
          <w:sz w:val="28"/>
          <w:szCs w:val="28"/>
        </w:rPr>
      </w:pPr>
      <w:r w:rsidRPr="00506AB7">
        <w:rPr>
          <w:sz w:val="28"/>
          <w:szCs w:val="28"/>
        </w:rPr>
        <w:t>Valider et filtrer les entrées utilisateur avant de les utiliser dans des requêtes SQL.</w:t>
      </w:r>
    </w:p>
    <w:p w14:paraId="42DD2E2C" w14:textId="6C8919F1" w:rsidR="00143EC1" w:rsidRPr="00506AB7" w:rsidRDefault="00506AB7" w:rsidP="00143EC1">
      <w:pPr>
        <w:pStyle w:val="Paragraphedeliste"/>
        <w:numPr>
          <w:ilvl w:val="0"/>
          <w:numId w:val="32"/>
        </w:numPr>
        <w:rPr>
          <w:sz w:val="28"/>
          <w:szCs w:val="28"/>
        </w:rPr>
      </w:pPr>
      <w:r w:rsidRPr="00506AB7">
        <w:rPr>
          <w:sz w:val="28"/>
          <w:szCs w:val="28"/>
        </w:rPr>
        <w:t>Utiliser un pare-feu d'application web (WAF).</w:t>
      </w:r>
    </w:p>
    <w:p w14:paraId="57895FFD" w14:textId="50CB2211" w:rsidR="00506AB7" w:rsidRPr="00506AB7" w:rsidRDefault="00506AB7" w:rsidP="00143EC1">
      <w:pPr>
        <w:pStyle w:val="Paragraphedeliste"/>
        <w:numPr>
          <w:ilvl w:val="0"/>
          <w:numId w:val="32"/>
        </w:numPr>
        <w:rPr>
          <w:sz w:val="28"/>
          <w:szCs w:val="28"/>
        </w:rPr>
      </w:pPr>
      <w:r w:rsidRPr="00506AB7">
        <w:rPr>
          <w:sz w:val="28"/>
          <w:szCs w:val="28"/>
        </w:rPr>
        <w:t>Limitez l'accès à la base de données uniquement aux serveurs ou aux hôtes qui en ont réellement besoin.</w:t>
      </w:r>
    </w:p>
    <w:p w14:paraId="57F8F64D" w14:textId="072F4934" w:rsidR="00BB05B4" w:rsidRDefault="00506AB7" w:rsidP="00875CE9">
      <w:pPr>
        <w:pStyle w:val="Paragraphedeliste"/>
        <w:numPr>
          <w:ilvl w:val="0"/>
          <w:numId w:val="32"/>
        </w:numPr>
        <w:rPr>
          <w:sz w:val="28"/>
          <w:szCs w:val="28"/>
        </w:rPr>
      </w:pPr>
      <w:r w:rsidRPr="00506AB7">
        <w:rPr>
          <w:sz w:val="28"/>
          <w:szCs w:val="28"/>
        </w:rPr>
        <w:t>Effectuez des tests de sécurité sur le site web.</w:t>
      </w:r>
    </w:p>
    <w:p w14:paraId="6836A6A3" w14:textId="77777777" w:rsidR="009D01C7" w:rsidRDefault="009D01C7" w:rsidP="009D01C7">
      <w:pPr>
        <w:ind w:left="0"/>
        <w:rPr>
          <w:sz w:val="28"/>
          <w:szCs w:val="28"/>
        </w:rPr>
      </w:pPr>
    </w:p>
    <w:p w14:paraId="5711F304" w14:textId="18954FE9" w:rsidR="009D01C7" w:rsidRDefault="009D01C7" w:rsidP="009D01C7">
      <w:pPr>
        <w:pStyle w:val="Titre1"/>
        <w:ind w:left="0" w:firstLine="567"/>
        <w:rPr>
          <w:lang w:val="fr-FR"/>
        </w:rPr>
      </w:pPr>
      <w:r>
        <w:rPr>
          <w:lang w:val="fr-FR"/>
        </w:rPr>
        <w:lastRenderedPageBreak/>
        <w:t>RGPD</w:t>
      </w:r>
    </w:p>
    <w:p w14:paraId="08BB88C7" w14:textId="1DA7E9F9" w:rsidR="009D01C7" w:rsidRDefault="009D01C7" w:rsidP="009D01C7">
      <w:pPr>
        <w:rPr>
          <w:sz w:val="28"/>
          <w:szCs w:val="28"/>
          <w:lang w:eastAsia="x-none"/>
        </w:rPr>
      </w:pPr>
      <w:r w:rsidRPr="009D01C7">
        <w:rPr>
          <w:sz w:val="28"/>
          <w:szCs w:val="28"/>
          <w:lang w:eastAsia="x-none"/>
        </w:rPr>
        <w:t>Pour respecter le Règlement général sur la protection des données (RGPD)</w:t>
      </w:r>
      <w:r w:rsidR="003E1E63">
        <w:rPr>
          <w:sz w:val="28"/>
          <w:szCs w:val="28"/>
          <w:lang w:eastAsia="x-none"/>
        </w:rPr>
        <w:t>,</w:t>
      </w:r>
    </w:p>
    <w:p w14:paraId="7FD0E8AF" w14:textId="56848317" w:rsidR="003E1E63" w:rsidRDefault="003E1E63" w:rsidP="009D01C7">
      <w:pPr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>Des mesures de sécurité doivent être pris en compte :</w:t>
      </w:r>
    </w:p>
    <w:p w14:paraId="2E94AB77" w14:textId="77777777" w:rsidR="003E1E63" w:rsidRDefault="003E1E63" w:rsidP="009D01C7">
      <w:pPr>
        <w:rPr>
          <w:sz w:val="28"/>
          <w:szCs w:val="28"/>
          <w:lang w:eastAsia="x-none"/>
        </w:rPr>
      </w:pPr>
    </w:p>
    <w:p w14:paraId="5E512112" w14:textId="0EF5549B" w:rsidR="003E1E63" w:rsidRDefault="003E1E63" w:rsidP="003E1E63">
      <w:pPr>
        <w:pStyle w:val="Paragraphedeliste"/>
        <w:numPr>
          <w:ilvl w:val="0"/>
          <w:numId w:val="33"/>
        </w:numPr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>Les données à caractères personnelles doivent être chiffrées avant de les stocker dans la base de données.</w:t>
      </w:r>
    </w:p>
    <w:p w14:paraId="6CCF3E38" w14:textId="77777777" w:rsidR="003E1E63" w:rsidRDefault="003E1E63" w:rsidP="003E1E63">
      <w:pPr>
        <w:pStyle w:val="Paragraphedeliste"/>
        <w:ind w:left="1287"/>
        <w:rPr>
          <w:sz w:val="28"/>
          <w:szCs w:val="28"/>
          <w:lang w:eastAsia="x-none"/>
        </w:rPr>
      </w:pPr>
    </w:p>
    <w:p w14:paraId="568A57DF" w14:textId="293910E5" w:rsidR="003E1E63" w:rsidRDefault="003E1E63" w:rsidP="003E1E63">
      <w:pPr>
        <w:pStyle w:val="Paragraphedeliste"/>
        <w:numPr>
          <w:ilvl w:val="0"/>
          <w:numId w:val="33"/>
        </w:numPr>
        <w:rPr>
          <w:sz w:val="28"/>
          <w:szCs w:val="28"/>
          <w:lang w:eastAsia="x-none"/>
        </w:rPr>
      </w:pPr>
      <w:r w:rsidRPr="003E1E63">
        <w:rPr>
          <w:sz w:val="28"/>
          <w:szCs w:val="28"/>
        </w:rPr>
        <w:t>Ne collectez que les données personnelles nécessaires à des fins spécifiques et légitimes.</w:t>
      </w:r>
    </w:p>
    <w:p w14:paraId="7E99B1FD" w14:textId="77777777" w:rsidR="003E1E63" w:rsidRPr="003E1E63" w:rsidRDefault="003E1E63" w:rsidP="003E1E63">
      <w:pPr>
        <w:pStyle w:val="Paragraphedeliste"/>
        <w:rPr>
          <w:sz w:val="28"/>
          <w:szCs w:val="28"/>
          <w:lang w:eastAsia="x-none"/>
        </w:rPr>
      </w:pPr>
    </w:p>
    <w:p w14:paraId="7CEF2CE1" w14:textId="7F38C755" w:rsidR="003E1E63" w:rsidRPr="003E1E63" w:rsidRDefault="003E1E63" w:rsidP="003E1E63">
      <w:pPr>
        <w:pStyle w:val="Paragraphedeliste"/>
        <w:numPr>
          <w:ilvl w:val="0"/>
          <w:numId w:val="34"/>
        </w:numPr>
        <w:rPr>
          <w:sz w:val="28"/>
          <w:szCs w:val="28"/>
          <w:lang w:eastAsia="x-none"/>
        </w:rPr>
      </w:pPr>
      <w:r w:rsidRPr="003E1E63">
        <w:rPr>
          <w:sz w:val="28"/>
          <w:szCs w:val="28"/>
        </w:rPr>
        <w:t>Mettez en place des mesures de sécurité appropriées pour protéger les données personnelles des utilisateurs contre toute perte, accès non autorisé, divulgation ou altération.</w:t>
      </w:r>
    </w:p>
    <w:p w14:paraId="5C323741" w14:textId="77777777" w:rsidR="009D01C7" w:rsidRPr="009D01C7" w:rsidRDefault="009D01C7" w:rsidP="009D01C7">
      <w:pPr>
        <w:ind w:left="0"/>
        <w:rPr>
          <w:sz w:val="28"/>
          <w:szCs w:val="28"/>
        </w:rPr>
      </w:pPr>
    </w:p>
    <w:p w14:paraId="26410952" w14:textId="14B891B8" w:rsidR="00E9768E" w:rsidRDefault="00E9768E" w:rsidP="00E9768E">
      <w:pPr>
        <w:pStyle w:val="Titre1"/>
        <w:ind w:left="0" w:firstLine="567"/>
        <w:rPr>
          <w:lang w:val="fr-FR"/>
        </w:rPr>
      </w:pPr>
      <w:bookmarkStart w:id="6" w:name="_Toc126778767"/>
      <w:bookmarkStart w:id="7" w:name="_Toc136347436"/>
      <w:r>
        <w:rPr>
          <w:lang w:val="fr-FR"/>
        </w:rPr>
        <w:t>Organisation du site web</w:t>
      </w:r>
      <w:bookmarkEnd w:id="6"/>
      <w:bookmarkEnd w:id="7"/>
    </w:p>
    <w:p w14:paraId="74F6EA22" w14:textId="77777777" w:rsidR="00851830" w:rsidRDefault="00851830" w:rsidP="00851830">
      <w:pPr>
        <w:rPr>
          <w:sz w:val="32"/>
          <w:szCs w:val="32"/>
          <w:shd w:val="clear" w:color="auto" w:fill="FFFFFF"/>
        </w:rPr>
      </w:pPr>
    </w:p>
    <w:p w14:paraId="377EE5F9" w14:textId="77777777" w:rsidR="00E9768E" w:rsidRDefault="00E9768E" w:rsidP="00E9768E">
      <w:pPr>
        <w:ind w:left="0"/>
        <w:rPr>
          <w:sz w:val="32"/>
          <w:szCs w:val="32"/>
        </w:rPr>
      </w:pPr>
    </w:p>
    <w:p w14:paraId="0A487A75" w14:textId="401A98B3" w:rsidR="00E9768E" w:rsidRDefault="00E9768E" w:rsidP="00E9768E">
      <w:pPr>
        <w:pStyle w:val="Titre1"/>
        <w:ind w:left="0" w:firstLine="567"/>
        <w:rPr>
          <w:lang w:val="fr-FR"/>
        </w:rPr>
      </w:pPr>
      <w:bookmarkStart w:id="8" w:name="_Toc136347437"/>
      <w:r>
        <w:rPr>
          <w:lang w:val="fr-FR"/>
        </w:rPr>
        <w:t>Structure de la base de données</w:t>
      </w:r>
      <w:bookmarkEnd w:id="8"/>
    </w:p>
    <w:p w14:paraId="0B5D02FE" w14:textId="77777777" w:rsidR="00E9768E" w:rsidRDefault="00E9768E" w:rsidP="00E9768E">
      <w:pPr>
        <w:rPr>
          <w:sz w:val="32"/>
          <w:szCs w:val="32"/>
        </w:rPr>
      </w:pPr>
    </w:p>
    <w:p w14:paraId="1349EC23" w14:textId="77777777" w:rsidR="00E9768E" w:rsidRPr="00E9768E" w:rsidRDefault="00E9768E" w:rsidP="00E9768E">
      <w:pPr>
        <w:rPr>
          <w:sz w:val="32"/>
          <w:szCs w:val="32"/>
        </w:rPr>
      </w:pPr>
    </w:p>
    <w:p w14:paraId="6AB97235" w14:textId="77777777" w:rsidR="00E9768E" w:rsidRDefault="00E9768E" w:rsidP="00E9768E">
      <w:pPr>
        <w:rPr>
          <w:sz w:val="32"/>
          <w:szCs w:val="32"/>
        </w:rPr>
      </w:pPr>
    </w:p>
    <w:p w14:paraId="05B2AEDB" w14:textId="77777777" w:rsidR="00E9768E" w:rsidRPr="006A1190" w:rsidRDefault="00E9768E" w:rsidP="00E9768E">
      <w:pPr>
        <w:pStyle w:val="Titre1"/>
        <w:rPr>
          <w:lang w:val="fr-FR"/>
        </w:rPr>
      </w:pPr>
      <w:bookmarkStart w:id="9" w:name="_Toc126778769"/>
      <w:bookmarkStart w:id="10" w:name="_Toc136347438"/>
      <w:r>
        <w:rPr>
          <w:lang w:val="fr-FR"/>
        </w:rPr>
        <w:t>Choix technologiques</w:t>
      </w:r>
      <w:bookmarkEnd w:id="9"/>
      <w:bookmarkEnd w:id="10"/>
    </w:p>
    <w:p w14:paraId="4CC39186" w14:textId="77777777" w:rsidR="00E9768E" w:rsidRDefault="00E9768E" w:rsidP="00E9768E">
      <w:pPr>
        <w:rPr>
          <w:sz w:val="32"/>
          <w:szCs w:val="32"/>
        </w:rPr>
      </w:pPr>
    </w:p>
    <w:p w14:paraId="67B326B1" w14:textId="77777777" w:rsidR="00E9768E" w:rsidRPr="00E9768E" w:rsidRDefault="00E9768E" w:rsidP="00E9768E">
      <w:pPr>
        <w:rPr>
          <w:sz w:val="32"/>
          <w:szCs w:val="32"/>
        </w:rPr>
      </w:pPr>
    </w:p>
    <w:p w14:paraId="5CF1A33C" w14:textId="77777777" w:rsidR="00E9768E" w:rsidRDefault="00E9768E" w:rsidP="00E9768E">
      <w:pPr>
        <w:rPr>
          <w:sz w:val="32"/>
          <w:szCs w:val="32"/>
        </w:rPr>
      </w:pPr>
    </w:p>
    <w:p w14:paraId="4E188389" w14:textId="77777777" w:rsidR="00E9768E" w:rsidRDefault="00E9768E" w:rsidP="00E9768E">
      <w:pPr>
        <w:pStyle w:val="Titre1"/>
        <w:rPr>
          <w:lang w:val="fr-FR"/>
        </w:rPr>
      </w:pPr>
      <w:bookmarkStart w:id="11" w:name="_Toc126778770"/>
      <w:bookmarkStart w:id="12" w:name="_Toc136347439"/>
      <w:r>
        <w:rPr>
          <w:lang w:val="fr-FR"/>
        </w:rPr>
        <w:t>Charte graphique</w:t>
      </w:r>
      <w:bookmarkEnd w:id="11"/>
      <w:bookmarkEnd w:id="12"/>
    </w:p>
    <w:p w14:paraId="6621344B" w14:textId="08F0150B" w:rsidR="00E9768E" w:rsidRDefault="00E9768E" w:rsidP="00B44D06"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148CE87" w14:textId="77777777" w:rsidR="00E9768E" w:rsidRDefault="00E9768E" w:rsidP="00E9768E">
      <w:pPr>
        <w:pStyle w:val="Titre1"/>
        <w:rPr>
          <w:lang w:val="fr-FR"/>
        </w:rPr>
      </w:pPr>
      <w:bookmarkStart w:id="13" w:name="_Toc126778774"/>
      <w:bookmarkStart w:id="14" w:name="_Toc136347440"/>
      <w:r>
        <w:rPr>
          <w:lang w:val="fr-FR"/>
        </w:rPr>
        <w:lastRenderedPageBreak/>
        <w:t>Maquette</w:t>
      </w:r>
      <w:bookmarkEnd w:id="13"/>
      <w:bookmarkEnd w:id="14"/>
      <w:r>
        <w:rPr>
          <w:lang w:val="fr-FR"/>
        </w:rPr>
        <w:t xml:space="preserve"> </w:t>
      </w:r>
    </w:p>
    <w:p w14:paraId="5DA837BF" w14:textId="6CC453A3" w:rsidR="003E1E63" w:rsidRPr="00B44D06" w:rsidRDefault="00B44D06" w:rsidP="00533DEA">
      <w:pPr>
        <w:rPr>
          <w:sz w:val="28"/>
          <w:szCs w:val="28"/>
          <w:lang w:eastAsia="x-none"/>
        </w:rPr>
      </w:pPr>
      <w:r w:rsidRPr="00B44D06">
        <w:rPr>
          <w:sz w:val="28"/>
          <w:szCs w:val="28"/>
          <w:lang w:eastAsia="x-none"/>
        </w:rPr>
        <w:t>Page de connexion</w:t>
      </w:r>
    </w:p>
    <w:p w14:paraId="2A58407B" w14:textId="3D96526F" w:rsidR="003E1E63" w:rsidRDefault="003E1E63" w:rsidP="003E1E63">
      <w:pPr>
        <w:rPr>
          <w:lang w:eastAsia="x-none"/>
        </w:rPr>
      </w:pPr>
      <w:r>
        <w:rPr>
          <w:noProof/>
          <w:lang w:eastAsia="x-none"/>
        </w:rPr>
        <w:drawing>
          <wp:inline distT="0" distB="0" distL="0" distR="0" wp14:anchorId="4AE54497" wp14:editId="2D655C57">
            <wp:extent cx="5289931" cy="3967701"/>
            <wp:effectExtent l="0" t="0" r="6350" b="0"/>
            <wp:docPr id="718403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0363" name="Image 718403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500" cy="398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5295" w14:textId="2F2A1A9D" w:rsidR="00B44D06" w:rsidRPr="00533DEA" w:rsidRDefault="00B44D06" w:rsidP="003E1E63">
      <w:pPr>
        <w:rPr>
          <w:sz w:val="28"/>
          <w:szCs w:val="28"/>
          <w:lang w:eastAsia="x-none"/>
        </w:rPr>
      </w:pPr>
      <w:r w:rsidRPr="00533DEA">
        <w:rPr>
          <w:sz w:val="28"/>
          <w:szCs w:val="28"/>
          <w:lang w:eastAsia="x-none"/>
        </w:rPr>
        <w:t>Page de saisie du stage</w:t>
      </w:r>
    </w:p>
    <w:p w14:paraId="4989A66D" w14:textId="010DDAF5" w:rsidR="00B44D06" w:rsidRPr="003E1E63" w:rsidRDefault="00B44D06" w:rsidP="003E1E63">
      <w:pPr>
        <w:rPr>
          <w:lang w:eastAsia="x-none"/>
        </w:rPr>
      </w:pPr>
      <w:r>
        <w:rPr>
          <w:noProof/>
          <w:lang w:eastAsia="x-none"/>
        </w:rPr>
        <w:drawing>
          <wp:inline distT="0" distB="0" distL="0" distR="0" wp14:anchorId="0B959CB5" wp14:editId="3565AA88">
            <wp:extent cx="5343389" cy="3005593"/>
            <wp:effectExtent l="0" t="0" r="0" b="4445"/>
            <wp:docPr id="98910883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08834" name="Image 9891088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003" cy="30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3903" w14:textId="77777777" w:rsidR="00E9768E" w:rsidRDefault="00E9768E" w:rsidP="00E9768E">
      <w:pPr>
        <w:rPr>
          <w:sz w:val="32"/>
          <w:szCs w:val="32"/>
        </w:rPr>
      </w:pPr>
    </w:p>
    <w:p w14:paraId="2DF33061" w14:textId="77777777" w:rsidR="00E9768E" w:rsidRPr="00E9768E" w:rsidRDefault="00E9768E" w:rsidP="00291376">
      <w:pPr>
        <w:ind w:left="0"/>
        <w:rPr>
          <w:sz w:val="32"/>
          <w:szCs w:val="32"/>
        </w:rPr>
      </w:pPr>
    </w:p>
    <w:p w14:paraId="72C4FB8E" w14:textId="77777777" w:rsidR="00E9768E" w:rsidRDefault="00E9768E" w:rsidP="00E9768E">
      <w:pPr>
        <w:rPr>
          <w:sz w:val="32"/>
          <w:szCs w:val="32"/>
        </w:rPr>
      </w:pPr>
    </w:p>
    <w:p w14:paraId="1ADBFF91" w14:textId="77777777" w:rsidR="00E9768E" w:rsidRPr="006A1190" w:rsidRDefault="00E9768E" w:rsidP="00E9768E">
      <w:pPr>
        <w:pStyle w:val="Titre1"/>
        <w:rPr>
          <w:lang w:val="fr-FR"/>
        </w:rPr>
      </w:pPr>
      <w:bookmarkStart w:id="15" w:name="_Toc126778775"/>
      <w:bookmarkStart w:id="16" w:name="_Toc136347441"/>
      <w:r>
        <w:rPr>
          <w:lang w:val="fr-FR"/>
        </w:rPr>
        <w:lastRenderedPageBreak/>
        <w:t>Maintenance</w:t>
      </w:r>
      <w:bookmarkEnd w:id="15"/>
      <w:bookmarkEnd w:id="16"/>
    </w:p>
    <w:p w14:paraId="5C1B3563" w14:textId="77777777" w:rsidR="00E9768E" w:rsidRPr="00E9768E" w:rsidRDefault="00E9768E" w:rsidP="00E9768E">
      <w:pPr>
        <w:rPr>
          <w:sz w:val="32"/>
          <w:szCs w:val="32"/>
        </w:rPr>
      </w:pPr>
    </w:p>
    <w:sectPr w:rsidR="00E9768E" w:rsidRPr="00E9768E" w:rsidSect="00D54F7E">
      <w:headerReference w:type="default" r:id="rId10"/>
      <w:footerReference w:type="default" r:id="rId11"/>
      <w:pgSz w:w="11906" w:h="16838" w:code="9"/>
      <w:pgMar w:top="720" w:right="720" w:bottom="720" w:left="720" w:header="284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6D9A8" w14:textId="77777777" w:rsidR="00977ACE" w:rsidRPr="00A54B40" w:rsidRDefault="00977ACE" w:rsidP="00C92D1E">
      <w:pPr>
        <w:rPr>
          <w:sz w:val="22"/>
        </w:rPr>
      </w:pPr>
      <w:r>
        <w:separator/>
      </w:r>
    </w:p>
  </w:endnote>
  <w:endnote w:type="continuationSeparator" w:id="0">
    <w:p w14:paraId="376A188C" w14:textId="77777777" w:rsidR="00977ACE" w:rsidRPr="00A54B40" w:rsidRDefault="00977ACE" w:rsidP="00C92D1E">
      <w:pPr>
        <w:rPr>
          <w:sz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shelf Symbol 3">
    <w:altName w:val="Symbol"/>
    <w:charset w:val="02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erif">
    <w:altName w:val="Sylfaen"/>
    <w:charset w:val="00"/>
    <w:family w:val="roman"/>
    <w:pitch w:val="variable"/>
    <w:sig w:usb0="E50006FF" w:usb1="5200F9FB" w:usb2="0A04002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F4AC2" w14:textId="77777777" w:rsidR="00E93430" w:rsidRDefault="00E93430" w:rsidP="00E93430">
    <w:pPr>
      <w:pStyle w:val="Pieddepage"/>
      <w:pBdr>
        <w:bottom w:val="single" w:sz="6" w:space="1" w:color="auto"/>
      </w:pBdr>
    </w:pPr>
  </w:p>
  <w:p w14:paraId="3BD3BD88" w14:textId="77777777" w:rsidR="00F649E9" w:rsidRPr="00A60A3D" w:rsidRDefault="00F649E9" w:rsidP="00E93430">
    <w:pPr>
      <w:pStyle w:val="Pieddepage"/>
    </w:pPr>
    <w:r w:rsidRPr="00A60A3D">
      <w:t>Seule la version électronique de ce document est valide. Toute version imprimée est considérée comme non à jour.</w:t>
    </w:r>
  </w:p>
  <w:p w14:paraId="451AE811" w14:textId="77777777" w:rsidR="00F649E9" w:rsidRPr="00A60A3D" w:rsidRDefault="00D457FF" w:rsidP="00E93430">
    <w:pPr>
      <w:pStyle w:val="Pieddepage"/>
    </w:pPr>
    <w:r w:rsidRPr="00A60A3D">
      <w:t xml:space="preserve">Page | </w:t>
    </w:r>
    <w:r w:rsidRPr="00A60A3D">
      <w:fldChar w:fldCharType="begin"/>
    </w:r>
    <w:r w:rsidRPr="00A60A3D">
      <w:instrText>PAGE   \* MERGEFORMAT</w:instrText>
    </w:r>
    <w:r w:rsidRPr="00A60A3D">
      <w:fldChar w:fldCharType="separate"/>
    </w:r>
    <w:r w:rsidRPr="00A60A3D">
      <w:t>1</w:t>
    </w:r>
    <w:r w:rsidRPr="00A60A3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96188" w14:textId="77777777" w:rsidR="00977ACE" w:rsidRPr="00A54B40" w:rsidRDefault="00977ACE" w:rsidP="00C92D1E">
      <w:pPr>
        <w:rPr>
          <w:sz w:val="22"/>
        </w:rPr>
      </w:pPr>
      <w:r>
        <w:separator/>
      </w:r>
    </w:p>
  </w:footnote>
  <w:footnote w:type="continuationSeparator" w:id="0">
    <w:p w14:paraId="56A42404" w14:textId="77777777" w:rsidR="00977ACE" w:rsidRPr="00A54B40" w:rsidRDefault="00977ACE" w:rsidP="00C92D1E">
      <w:pPr>
        <w:rPr>
          <w:sz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3"/>
      <w:gridCol w:w="6804"/>
      <w:gridCol w:w="2337"/>
    </w:tblGrid>
    <w:tr w:rsidR="00677F47" w:rsidRPr="00A60A3D" w14:paraId="5ADA2C1C" w14:textId="77777777" w:rsidTr="00677F47">
      <w:trPr>
        <w:cantSplit/>
        <w:trHeight w:val="225"/>
        <w:jc w:val="center"/>
      </w:trPr>
      <w:tc>
        <w:tcPr>
          <w:tcW w:w="1773" w:type="dxa"/>
          <w:vMerge w:val="restart"/>
          <w:vAlign w:val="center"/>
        </w:tcPr>
        <w:p w14:paraId="51C57914" w14:textId="5AB2478F" w:rsidR="00677F47" w:rsidRPr="00A60A3D" w:rsidRDefault="007C5399" w:rsidP="00A60A3D">
          <w:pPr>
            <w:ind w:left="0"/>
          </w:pPr>
          <w:r>
            <w:rPr>
              <w:noProof/>
            </w:rPr>
            <w:drawing>
              <wp:inline distT="0" distB="0" distL="0" distR="0" wp14:anchorId="6DC684BE" wp14:editId="052E424D">
                <wp:extent cx="990600" cy="4572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tcBorders>
            <w:bottom w:val="nil"/>
          </w:tcBorders>
          <w:vAlign w:val="center"/>
        </w:tcPr>
        <w:p w14:paraId="1FC2DDD8" w14:textId="77777777" w:rsidR="00677F47" w:rsidRPr="00A60A3D" w:rsidRDefault="00000000" w:rsidP="00677F47">
          <w:pPr>
            <w:pStyle w:val="EntteCentre"/>
          </w:pPr>
          <w:fldSimple w:instr=" DOCPROPERTY  Category  \* MERGEFORMAT ">
            <w:r w:rsidR="007C5399">
              <w:t>Catégorie</w:t>
            </w:r>
          </w:fldSimple>
        </w:p>
      </w:tc>
      <w:tc>
        <w:tcPr>
          <w:tcW w:w="2337" w:type="dxa"/>
          <w:vMerge w:val="restart"/>
          <w:vAlign w:val="center"/>
        </w:tcPr>
        <w:p w14:paraId="11C55853" w14:textId="77777777" w:rsidR="00677F47" w:rsidRPr="00A60A3D" w:rsidRDefault="00677F47" w:rsidP="00D324A6">
          <w:pPr>
            <w:pStyle w:val="EntteCentre"/>
          </w:pPr>
          <w:r w:rsidRPr="00A60A3D">
            <w:t xml:space="preserve">Version : A </w:t>
          </w:r>
        </w:p>
      </w:tc>
    </w:tr>
    <w:tr w:rsidR="00677F47" w:rsidRPr="00A60A3D" w14:paraId="1C5E9931" w14:textId="77777777" w:rsidTr="00677F47">
      <w:trPr>
        <w:cantSplit/>
        <w:trHeight w:val="225"/>
        <w:jc w:val="center"/>
      </w:trPr>
      <w:tc>
        <w:tcPr>
          <w:tcW w:w="1773" w:type="dxa"/>
          <w:vMerge/>
          <w:vAlign w:val="center"/>
        </w:tcPr>
        <w:p w14:paraId="7EDB24B4" w14:textId="77777777" w:rsidR="00677F47" w:rsidRPr="00A60A3D" w:rsidRDefault="00677F47" w:rsidP="00A60A3D">
          <w:pPr>
            <w:ind w:left="0"/>
          </w:pPr>
        </w:p>
      </w:tc>
      <w:tc>
        <w:tcPr>
          <w:tcW w:w="6804" w:type="dxa"/>
          <w:tcBorders>
            <w:top w:val="nil"/>
            <w:bottom w:val="dotted" w:sz="8" w:space="0" w:color="auto"/>
          </w:tcBorders>
          <w:vAlign w:val="center"/>
        </w:tcPr>
        <w:p w14:paraId="381C1B3B" w14:textId="77777777" w:rsidR="00677F47" w:rsidRPr="00A60A3D" w:rsidRDefault="00677F47" w:rsidP="00677F47">
          <w:pPr>
            <w:pStyle w:val="EntteCentre"/>
          </w:pPr>
          <w:r w:rsidRPr="00A60A3D">
            <w:t>Support et mise à disposition de services informatiques</w:t>
          </w:r>
        </w:p>
      </w:tc>
      <w:tc>
        <w:tcPr>
          <w:tcW w:w="2337" w:type="dxa"/>
          <w:vMerge/>
          <w:vAlign w:val="center"/>
        </w:tcPr>
        <w:p w14:paraId="294D7A6E" w14:textId="77777777" w:rsidR="00677F47" w:rsidRPr="00A60A3D" w:rsidRDefault="00677F47" w:rsidP="00D324A6">
          <w:pPr>
            <w:pStyle w:val="EntteCentre"/>
          </w:pPr>
        </w:p>
      </w:tc>
    </w:tr>
    <w:tr w:rsidR="00677F47" w:rsidRPr="00A60A3D" w14:paraId="6AC07AD9" w14:textId="77777777" w:rsidTr="00677F47">
      <w:trPr>
        <w:cantSplit/>
        <w:trHeight w:val="225"/>
        <w:jc w:val="center"/>
      </w:trPr>
      <w:tc>
        <w:tcPr>
          <w:tcW w:w="1773" w:type="dxa"/>
          <w:vMerge/>
          <w:vAlign w:val="center"/>
        </w:tcPr>
        <w:p w14:paraId="7427AE5C" w14:textId="77777777" w:rsidR="00677F47" w:rsidRPr="00A60A3D" w:rsidRDefault="00677F47" w:rsidP="00A60A3D">
          <w:pPr>
            <w:ind w:left="0"/>
          </w:pPr>
        </w:p>
      </w:tc>
      <w:tc>
        <w:tcPr>
          <w:tcW w:w="6804" w:type="dxa"/>
          <w:tcBorders>
            <w:top w:val="dotted" w:sz="8" w:space="0" w:color="auto"/>
          </w:tcBorders>
          <w:vAlign w:val="center"/>
        </w:tcPr>
        <w:p w14:paraId="3158FD27" w14:textId="6EC53B8D" w:rsidR="00677F47" w:rsidRPr="00A60A3D" w:rsidRDefault="00785639" w:rsidP="00D324A6">
          <w:pPr>
            <w:pStyle w:val="EntteCentre"/>
          </w:pPr>
          <w:proofErr w:type="spellStart"/>
          <w:r>
            <w:t>Cahier_Des_Charges</w:t>
          </w:r>
          <w:proofErr w:type="spellEnd"/>
        </w:p>
      </w:tc>
      <w:tc>
        <w:tcPr>
          <w:tcW w:w="2337" w:type="dxa"/>
          <w:vMerge/>
          <w:vAlign w:val="center"/>
        </w:tcPr>
        <w:p w14:paraId="3DF49337" w14:textId="77777777" w:rsidR="00677F47" w:rsidRPr="00A60A3D" w:rsidRDefault="00677F47" w:rsidP="00D324A6">
          <w:pPr>
            <w:pStyle w:val="EntteCentre"/>
          </w:pPr>
        </w:p>
      </w:tc>
    </w:tr>
    <w:tr w:rsidR="00677F47" w:rsidRPr="00A60A3D" w14:paraId="4E75BF96" w14:textId="77777777" w:rsidTr="00512523">
      <w:trPr>
        <w:cantSplit/>
        <w:trHeight w:val="406"/>
        <w:jc w:val="center"/>
      </w:trPr>
      <w:tc>
        <w:tcPr>
          <w:tcW w:w="1773" w:type="dxa"/>
          <w:vMerge/>
          <w:vAlign w:val="center"/>
        </w:tcPr>
        <w:p w14:paraId="7535B6D0" w14:textId="77777777" w:rsidR="00677F47" w:rsidRPr="00A60A3D" w:rsidRDefault="00677F47" w:rsidP="00A60A3D">
          <w:pPr>
            <w:ind w:left="0"/>
          </w:pPr>
        </w:p>
      </w:tc>
      <w:tc>
        <w:tcPr>
          <w:tcW w:w="6804" w:type="dxa"/>
          <w:vAlign w:val="center"/>
        </w:tcPr>
        <w:p w14:paraId="28B33D8E" w14:textId="00B42D7F" w:rsidR="00677F47" w:rsidRPr="00A60A3D" w:rsidRDefault="00E9478C" w:rsidP="00D324A6">
          <w:pPr>
            <w:pStyle w:val="EntteCentre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7C5399">
            <w:t>[</w:t>
          </w:r>
          <w:r w:rsidR="00785639">
            <w:t>1</w:t>
          </w:r>
          <w:proofErr w:type="gramStart"/>
          <w:r w:rsidR="007C5399">
            <w:t>SIO]_</w:t>
          </w:r>
          <w:proofErr w:type="gramEnd"/>
          <w:r w:rsidR="00785639">
            <w:t>20230522</w:t>
          </w:r>
          <w:r w:rsidR="007C5399">
            <w:t>_</w:t>
          </w:r>
          <w:r w:rsidR="00785639">
            <w:t>YAL</w:t>
          </w:r>
          <w:r w:rsidR="007C5399">
            <w:t>_</w:t>
          </w:r>
          <w:r w:rsidR="00785639">
            <w:t xml:space="preserve"> </w:t>
          </w:r>
          <w:proofErr w:type="spellStart"/>
          <w:r w:rsidR="00785639">
            <w:t>Cahier_Des_Charges</w:t>
          </w:r>
          <w:proofErr w:type="spellEnd"/>
          <w:r w:rsidR="00785639">
            <w:t xml:space="preserve"> </w:t>
          </w:r>
          <w:r>
            <w:fldChar w:fldCharType="end"/>
          </w:r>
        </w:p>
      </w:tc>
      <w:tc>
        <w:tcPr>
          <w:tcW w:w="2337" w:type="dxa"/>
          <w:vAlign w:val="center"/>
        </w:tcPr>
        <w:p w14:paraId="7F4D2AF4" w14:textId="69262778" w:rsidR="00677F47" w:rsidRPr="00A60A3D" w:rsidRDefault="00677F47" w:rsidP="00D324A6">
          <w:pPr>
            <w:pStyle w:val="EntteCentre"/>
          </w:pPr>
          <w:r w:rsidRPr="00A60A3D">
            <w:t xml:space="preserve">Date : </w:t>
          </w:r>
          <w:r w:rsidR="00785639">
            <w:t>30</w:t>
          </w:r>
          <w:r w:rsidRPr="00A60A3D">
            <w:t>/</w:t>
          </w:r>
          <w:r w:rsidR="00785639">
            <w:t>05/2023</w:t>
          </w:r>
        </w:p>
      </w:tc>
    </w:tr>
  </w:tbl>
  <w:p w14:paraId="1643BB88" w14:textId="77777777" w:rsidR="00F649E9" w:rsidRPr="00A60A3D" w:rsidRDefault="00F649E9" w:rsidP="00A60A3D">
    <w:pPr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6AB4"/>
    <w:multiLevelType w:val="singleLevel"/>
    <w:tmpl w:val="3F365B90"/>
    <w:lvl w:ilvl="0">
      <w:start w:val="1"/>
      <w:numFmt w:val="bullet"/>
      <w:lvlText w:val=""/>
      <w:lvlJc w:val="left"/>
      <w:pPr>
        <w:tabs>
          <w:tab w:val="num" w:pos="360"/>
        </w:tabs>
        <w:ind w:left="360" w:hanging="360"/>
      </w:pPr>
      <w:rPr>
        <w:rFonts w:ascii="Bookshelf Symbol 3" w:hAnsi="Bookshelf Symbol 3" w:hint="default"/>
        <w:b w:val="0"/>
        <w:i w:val="0"/>
        <w:sz w:val="24"/>
      </w:rPr>
    </w:lvl>
  </w:abstractNum>
  <w:abstractNum w:abstractNumId="1" w15:restartNumberingAfterBreak="0">
    <w:nsid w:val="02D3114E"/>
    <w:multiLevelType w:val="hybridMultilevel"/>
    <w:tmpl w:val="C5365386"/>
    <w:lvl w:ilvl="0" w:tplc="71EE2736">
      <w:numFmt w:val="bullet"/>
      <w:lvlText w:val="-"/>
      <w:lvlJc w:val="left"/>
      <w:pPr>
        <w:tabs>
          <w:tab w:val="num" w:pos="1350"/>
        </w:tabs>
        <w:ind w:left="1350" w:hanging="360"/>
      </w:pPr>
      <w:rPr>
        <w:rFonts w:ascii="Arial" w:eastAsia="Times New Roman" w:hAnsi="Aria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B83527D"/>
    <w:multiLevelType w:val="singleLevel"/>
    <w:tmpl w:val="3F365B90"/>
    <w:lvl w:ilvl="0">
      <w:start w:val="1"/>
      <w:numFmt w:val="bullet"/>
      <w:lvlText w:val=""/>
      <w:lvlJc w:val="left"/>
      <w:pPr>
        <w:tabs>
          <w:tab w:val="num" w:pos="360"/>
        </w:tabs>
        <w:ind w:left="360" w:hanging="360"/>
      </w:pPr>
      <w:rPr>
        <w:rFonts w:ascii="Bookshelf Symbol 3" w:hAnsi="Bookshelf Symbol 3" w:hint="default"/>
        <w:b w:val="0"/>
        <w:i w:val="0"/>
        <w:sz w:val="24"/>
      </w:rPr>
    </w:lvl>
  </w:abstractNum>
  <w:abstractNum w:abstractNumId="3" w15:restartNumberingAfterBreak="0">
    <w:nsid w:val="13765BF9"/>
    <w:multiLevelType w:val="hybridMultilevel"/>
    <w:tmpl w:val="4E3E31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3541A"/>
    <w:multiLevelType w:val="singleLevel"/>
    <w:tmpl w:val="3F365B90"/>
    <w:lvl w:ilvl="0">
      <w:start w:val="1"/>
      <w:numFmt w:val="bullet"/>
      <w:lvlText w:val="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</w:abstractNum>
  <w:abstractNum w:abstractNumId="5" w15:restartNumberingAfterBreak="0">
    <w:nsid w:val="15382952"/>
    <w:multiLevelType w:val="hybridMultilevel"/>
    <w:tmpl w:val="B150C6E2"/>
    <w:lvl w:ilvl="0" w:tplc="040C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65B4F50"/>
    <w:multiLevelType w:val="hybridMultilevel"/>
    <w:tmpl w:val="9BC8B8B6"/>
    <w:lvl w:ilvl="0" w:tplc="040C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179A2361"/>
    <w:multiLevelType w:val="hybridMultilevel"/>
    <w:tmpl w:val="74BCBCB0"/>
    <w:lvl w:ilvl="0" w:tplc="26A62504">
      <w:numFmt w:val="bullet"/>
      <w:lvlText w:val="-"/>
      <w:lvlJc w:val="left"/>
      <w:pPr>
        <w:tabs>
          <w:tab w:val="num" w:pos="1787"/>
        </w:tabs>
        <w:ind w:left="1787" w:hanging="360"/>
      </w:pPr>
      <w:rPr>
        <w:rFonts w:ascii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2507"/>
        </w:tabs>
        <w:ind w:left="250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3227"/>
        </w:tabs>
        <w:ind w:left="322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947"/>
        </w:tabs>
        <w:ind w:left="394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667"/>
        </w:tabs>
        <w:ind w:left="4667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5387"/>
        </w:tabs>
        <w:ind w:left="538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6107"/>
        </w:tabs>
        <w:ind w:left="610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827"/>
        </w:tabs>
        <w:ind w:left="6827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7547"/>
        </w:tabs>
        <w:ind w:left="7547" w:hanging="360"/>
      </w:pPr>
      <w:rPr>
        <w:rFonts w:ascii="Wingdings" w:hAnsi="Wingdings" w:hint="default"/>
      </w:rPr>
    </w:lvl>
  </w:abstractNum>
  <w:abstractNum w:abstractNumId="8" w15:restartNumberingAfterBreak="0">
    <w:nsid w:val="1DB25F6F"/>
    <w:multiLevelType w:val="multilevel"/>
    <w:tmpl w:val="C436F83A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</w:lvl>
    <w:lvl w:ilvl="2">
      <w:numFmt w:val="bullet"/>
      <w:lvlText w:val="▪"/>
      <w:lvlJc w:val="left"/>
      <w:pPr>
        <w:ind w:left="1440" w:hanging="360"/>
      </w:pPr>
    </w:lvl>
    <w:lvl w:ilvl="3">
      <w:numFmt w:val="bullet"/>
      <w:lvlText w:val="•"/>
      <w:lvlJc w:val="left"/>
      <w:pPr>
        <w:ind w:left="1800" w:hanging="360"/>
      </w:pPr>
    </w:lvl>
    <w:lvl w:ilvl="4">
      <w:numFmt w:val="bullet"/>
      <w:lvlText w:val="◦"/>
      <w:lvlJc w:val="left"/>
      <w:pPr>
        <w:ind w:left="2160" w:hanging="360"/>
      </w:pPr>
    </w:lvl>
    <w:lvl w:ilvl="5">
      <w:numFmt w:val="bullet"/>
      <w:lvlText w:val="▪"/>
      <w:lvlJc w:val="left"/>
      <w:pPr>
        <w:ind w:left="2520" w:hanging="360"/>
      </w:pPr>
    </w:lvl>
    <w:lvl w:ilvl="6">
      <w:numFmt w:val="bullet"/>
      <w:lvlText w:val="•"/>
      <w:lvlJc w:val="left"/>
      <w:pPr>
        <w:ind w:left="2880" w:hanging="360"/>
      </w:pPr>
    </w:lvl>
    <w:lvl w:ilvl="7">
      <w:numFmt w:val="bullet"/>
      <w:lvlText w:val="◦"/>
      <w:lvlJc w:val="left"/>
      <w:pPr>
        <w:ind w:left="3240" w:hanging="360"/>
      </w:pPr>
    </w:lvl>
    <w:lvl w:ilvl="8">
      <w:numFmt w:val="bullet"/>
      <w:lvlText w:val="▪"/>
      <w:lvlJc w:val="left"/>
      <w:pPr>
        <w:ind w:left="3600" w:hanging="360"/>
      </w:pPr>
    </w:lvl>
  </w:abstractNum>
  <w:abstractNum w:abstractNumId="9" w15:restartNumberingAfterBreak="0">
    <w:nsid w:val="2245686B"/>
    <w:multiLevelType w:val="hybridMultilevel"/>
    <w:tmpl w:val="EB023FE8"/>
    <w:lvl w:ilvl="0" w:tplc="39CEFD96">
      <w:numFmt w:val="bullet"/>
      <w:lvlText w:val="-"/>
      <w:lvlJc w:val="left"/>
      <w:pPr>
        <w:tabs>
          <w:tab w:val="num" w:pos="1350"/>
        </w:tabs>
        <w:ind w:left="1350" w:hanging="360"/>
      </w:pPr>
      <w:rPr>
        <w:rFonts w:ascii="Arial" w:eastAsia="Times New Roman" w:hAnsi="Aria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2AE13C48"/>
    <w:multiLevelType w:val="hybridMultilevel"/>
    <w:tmpl w:val="905C80BE"/>
    <w:lvl w:ilvl="0" w:tplc="040C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EC74E86"/>
    <w:multiLevelType w:val="hybridMultilevel"/>
    <w:tmpl w:val="4642B90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881431"/>
    <w:multiLevelType w:val="singleLevel"/>
    <w:tmpl w:val="A1DC0A2A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3" w15:restartNumberingAfterBreak="0">
    <w:nsid w:val="32C20BEA"/>
    <w:multiLevelType w:val="hybridMultilevel"/>
    <w:tmpl w:val="5E28B946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5A8254B"/>
    <w:multiLevelType w:val="singleLevel"/>
    <w:tmpl w:val="3F365B90"/>
    <w:lvl w:ilvl="0">
      <w:start w:val="1"/>
      <w:numFmt w:val="bullet"/>
      <w:lvlText w:val=""/>
      <w:lvlJc w:val="left"/>
      <w:pPr>
        <w:tabs>
          <w:tab w:val="num" w:pos="360"/>
        </w:tabs>
        <w:ind w:left="360" w:hanging="360"/>
      </w:pPr>
      <w:rPr>
        <w:rFonts w:ascii="Bookshelf Symbol 3" w:hAnsi="Bookshelf Symbol 3" w:hint="default"/>
        <w:b w:val="0"/>
        <w:i w:val="0"/>
        <w:sz w:val="24"/>
      </w:rPr>
    </w:lvl>
  </w:abstractNum>
  <w:abstractNum w:abstractNumId="15" w15:restartNumberingAfterBreak="0">
    <w:nsid w:val="39AF1B48"/>
    <w:multiLevelType w:val="hybridMultilevel"/>
    <w:tmpl w:val="D74E5E88"/>
    <w:lvl w:ilvl="0" w:tplc="A71A37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C3B1E"/>
    <w:multiLevelType w:val="singleLevel"/>
    <w:tmpl w:val="3F365B90"/>
    <w:lvl w:ilvl="0">
      <w:start w:val="1"/>
      <w:numFmt w:val="bullet"/>
      <w:lvlText w:val=""/>
      <w:lvlJc w:val="left"/>
      <w:pPr>
        <w:tabs>
          <w:tab w:val="num" w:pos="3338"/>
        </w:tabs>
        <w:ind w:left="3338" w:hanging="360"/>
      </w:pPr>
      <w:rPr>
        <w:rFonts w:ascii="Bookshelf Symbol 3" w:hAnsi="Bookshelf Symbol 3" w:hint="default"/>
        <w:b w:val="0"/>
        <w:i w:val="0"/>
        <w:sz w:val="24"/>
      </w:rPr>
    </w:lvl>
  </w:abstractNum>
  <w:abstractNum w:abstractNumId="17" w15:restartNumberingAfterBreak="0">
    <w:nsid w:val="3D064573"/>
    <w:multiLevelType w:val="hybridMultilevel"/>
    <w:tmpl w:val="2AF6986E"/>
    <w:lvl w:ilvl="0" w:tplc="DE4224FC">
      <w:numFmt w:val="bullet"/>
      <w:lvlText w:val=""/>
      <w:lvlJc w:val="left"/>
      <w:pPr>
        <w:tabs>
          <w:tab w:val="num" w:pos="992"/>
        </w:tabs>
        <w:ind w:left="992" w:hanging="495"/>
      </w:pPr>
      <w:rPr>
        <w:rFonts w:ascii="Wingdings" w:eastAsia="Times New Roman" w:hAnsi="Wingdings" w:hint="default"/>
        <w:b w:val="0"/>
        <w:sz w:val="24"/>
      </w:rPr>
    </w:lvl>
    <w:lvl w:ilvl="1" w:tplc="040C0003">
      <w:start w:val="1"/>
      <w:numFmt w:val="bullet"/>
      <w:lvlText w:val="o"/>
      <w:lvlJc w:val="left"/>
      <w:pPr>
        <w:tabs>
          <w:tab w:val="num" w:pos="1577"/>
        </w:tabs>
        <w:ind w:left="157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297"/>
        </w:tabs>
        <w:ind w:left="229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017"/>
        </w:tabs>
        <w:ind w:left="301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737"/>
        </w:tabs>
        <w:ind w:left="3737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457"/>
        </w:tabs>
        <w:ind w:left="445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177"/>
        </w:tabs>
        <w:ind w:left="517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897"/>
        </w:tabs>
        <w:ind w:left="5897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617"/>
        </w:tabs>
        <w:ind w:left="6617" w:hanging="360"/>
      </w:pPr>
      <w:rPr>
        <w:rFonts w:ascii="Wingdings" w:hAnsi="Wingdings" w:hint="default"/>
      </w:rPr>
    </w:lvl>
  </w:abstractNum>
  <w:abstractNum w:abstractNumId="18" w15:restartNumberingAfterBreak="0">
    <w:nsid w:val="40E01E97"/>
    <w:multiLevelType w:val="singleLevel"/>
    <w:tmpl w:val="3F365B90"/>
    <w:lvl w:ilvl="0">
      <w:start w:val="1"/>
      <w:numFmt w:val="bullet"/>
      <w:lvlText w:val=""/>
      <w:lvlJc w:val="left"/>
      <w:pPr>
        <w:tabs>
          <w:tab w:val="num" w:pos="360"/>
        </w:tabs>
        <w:ind w:left="360" w:hanging="360"/>
      </w:pPr>
      <w:rPr>
        <w:rFonts w:ascii="Bookshelf Symbol 3" w:hAnsi="Bookshelf Symbol 3" w:hint="default"/>
        <w:b w:val="0"/>
        <w:i w:val="0"/>
        <w:sz w:val="24"/>
      </w:rPr>
    </w:lvl>
  </w:abstractNum>
  <w:abstractNum w:abstractNumId="19" w15:restartNumberingAfterBreak="0">
    <w:nsid w:val="42CF2FD9"/>
    <w:multiLevelType w:val="singleLevel"/>
    <w:tmpl w:val="3F365B90"/>
    <w:lvl w:ilvl="0">
      <w:start w:val="1"/>
      <w:numFmt w:val="bullet"/>
      <w:lvlText w:val="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</w:abstractNum>
  <w:abstractNum w:abstractNumId="20" w15:restartNumberingAfterBreak="0">
    <w:nsid w:val="44193D34"/>
    <w:multiLevelType w:val="hybridMultilevel"/>
    <w:tmpl w:val="5BC285C8"/>
    <w:lvl w:ilvl="0" w:tplc="040C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44EC4773"/>
    <w:multiLevelType w:val="singleLevel"/>
    <w:tmpl w:val="3F365B90"/>
    <w:lvl w:ilvl="0">
      <w:start w:val="1"/>
      <w:numFmt w:val="bullet"/>
      <w:lvlText w:val=""/>
      <w:lvlJc w:val="left"/>
      <w:pPr>
        <w:tabs>
          <w:tab w:val="num" w:pos="360"/>
        </w:tabs>
        <w:ind w:left="360" w:hanging="360"/>
      </w:pPr>
      <w:rPr>
        <w:rFonts w:ascii="Bookshelf Symbol 3" w:hAnsi="Bookshelf Symbol 3" w:hint="default"/>
        <w:b w:val="0"/>
        <w:i w:val="0"/>
        <w:sz w:val="24"/>
      </w:rPr>
    </w:lvl>
  </w:abstractNum>
  <w:abstractNum w:abstractNumId="22" w15:restartNumberingAfterBreak="0">
    <w:nsid w:val="48B644E3"/>
    <w:multiLevelType w:val="hybridMultilevel"/>
    <w:tmpl w:val="DB725A6C"/>
    <w:lvl w:ilvl="0" w:tplc="040C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BA8371E"/>
    <w:multiLevelType w:val="singleLevel"/>
    <w:tmpl w:val="4C1EB316"/>
    <w:lvl w:ilvl="0">
      <w:numFmt w:val="bullet"/>
      <w:lvlText w:val="-"/>
      <w:lvlJc w:val="left"/>
      <w:pPr>
        <w:tabs>
          <w:tab w:val="num" w:pos="857"/>
        </w:tabs>
        <w:ind w:left="857" w:hanging="360"/>
      </w:pPr>
      <w:rPr>
        <w:rFonts w:hint="default"/>
      </w:rPr>
    </w:lvl>
  </w:abstractNum>
  <w:abstractNum w:abstractNumId="24" w15:restartNumberingAfterBreak="0">
    <w:nsid w:val="4ED93399"/>
    <w:multiLevelType w:val="singleLevel"/>
    <w:tmpl w:val="3F365B90"/>
    <w:lvl w:ilvl="0">
      <w:start w:val="1"/>
      <w:numFmt w:val="bullet"/>
      <w:lvlText w:val=""/>
      <w:lvlJc w:val="left"/>
      <w:pPr>
        <w:tabs>
          <w:tab w:val="num" w:pos="360"/>
        </w:tabs>
        <w:ind w:left="360" w:hanging="360"/>
      </w:pPr>
      <w:rPr>
        <w:rFonts w:ascii="Bookshelf Symbol 3" w:hAnsi="Bookshelf Symbol 3" w:hint="default"/>
        <w:b w:val="0"/>
        <w:i w:val="0"/>
        <w:sz w:val="24"/>
      </w:rPr>
    </w:lvl>
  </w:abstractNum>
  <w:abstractNum w:abstractNumId="25" w15:restartNumberingAfterBreak="0">
    <w:nsid w:val="55365339"/>
    <w:multiLevelType w:val="singleLevel"/>
    <w:tmpl w:val="3F365B90"/>
    <w:lvl w:ilvl="0">
      <w:start w:val="1"/>
      <w:numFmt w:val="bullet"/>
      <w:lvlText w:val=""/>
      <w:lvlJc w:val="left"/>
      <w:pPr>
        <w:tabs>
          <w:tab w:val="num" w:pos="360"/>
        </w:tabs>
        <w:ind w:left="360" w:hanging="360"/>
      </w:pPr>
      <w:rPr>
        <w:rFonts w:ascii="Bookshelf Symbol 3" w:hAnsi="Bookshelf Symbol 3" w:hint="default"/>
        <w:b w:val="0"/>
        <w:i w:val="0"/>
        <w:sz w:val="24"/>
      </w:rPr>
    </w:lvl>
  </w:abstractNum>
  <w:abstractNum w:abstractNumId="26" w15:restartNumberingAfterBreak="0">
    <w:nsid w:val="55C834B4"/>
    <w:multiLevelType w:val="hybridMultilevel"/>
    <w:tmpl w:val="2DE05126"/>
    <w:lvl w:ilvl="0" w:tplc="040C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73723D8"/>
    <w:multiLevelType w:val="multilevel"/>
    <w:tmpl w:val="913E9010"/>
    <w:styleLink w:val="Listepremierniveau"/>
    <w:lvl w:ilvl="0">
      <w:start w:val="1"/>
      <w:numFmt w:val="bullet"/>
      <w:lvlText w:val=""/>
      <w:lvlJc w:val="left"/>
      <w:pPr>
        <w:ind w:left="1287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3DC43BF"/>
    <w:multiLevelType w:val="singleLevel"/>
    <w:tmpl w:val="3F365B90"/>
    <w:lvl w:ilvl="0">
      <w:start w:val="1"/>
      <w:numFmt w:val="bullet"/>
      <w:lvlText w:val="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</w:abstractNum>
  <w:abstractNum w:abstractNumId="29" w15:restartNumberingAfterBreak="0">
    <w:nsid w:val="643A63BE"/>
    <w:multiLevelType w:val="singleLevel"/>
    <w:tmpl w:val="3F365B90"/>
    <w:lvl w:ilvl="0">
      <w:start w:val="1"/>
      <w:numFmt w:val="bullet"/>
      <w:lvlText w:val=""/>
      <w:lvlJc w:val="left"/>
      <w:pPr>
        <w:tabs>
          <w:tab w:val="num" w:pos="360"/>
        </w:tabs>
        <w:ind w:left="360" w:hanging="360"/>
      </w:pPr>
      <w:rPr>
        <w:rFonts w:ascii="Bookshelf Symbol 3" w:hAnsi="Bookshelf Symbol 3" w:hint="default"/>
        <w:b w:val="0"/>
        <w:i w:val="0"/>
        <w:sz w:val="24"/>
      </w:rPr>
    </w:lvl>
  </w:abstractNum>
  <w:abstractNum w:abstractNumId="30" w15:restartNumberingAfterBreak="0">
    <w:nsid w:val="65DD13E7"/>
    <w:multiLevelType w:val="singleLevel"/>
    <w:tmpl w:val="614ABD7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70EF4C25"/>
    <w:multiLevelType w:val="singleLevel"/>
    <w:tmpl w:val="FCE0C03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74140424"/>
    <w:multiLevelType w:val="hybridMultilevel"/>
    <w:tmpl w:val="B9BAAADE"/>
    <w:lvl w:ilvl="0" w:tplc="040C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5516A9F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 w16cid:durableId="1985967352">
    <w:abstractNumId w:val="30"/>
  </w:num>
  <w:num w:numId="2" w16cid:durableId="2081826070">
    <w:abstractNumId w:val="31"/>
  </w:num>
  <w:num w:numId="3" w16cid:durableId="845217926">
    <w:abstractNumId w:val="33"/>
  </w:num>
  <w:num w:numId="4" w16cid:durableId="668142247">
    <w:abstractNumId w:val="0"/>
  </w:num>
  <w:num w:numId="5" w16cid:durableId="32968130">
    <w:abstractNumId w:val="21"/>
  </w:num>
  <w:num w:numId="6" w16cid:durableId="307051603">
    <w:abstractNumId w:val="25"/>
  </w:num>
  <w:num w:numId="7" w16cid:durableId="222522777">
    <w:abstractNumId w:val="2"/>
  </w:num>
  <w:num w:numId="8" w16cid:durableId="355926526">
    <w:abstractNumId w:val="18"/>
  </w:num>
  <w:num w:numId="9" w16cid:durableId="1822962326">
    <w:abstractNumId w:val="24"/>
  </w:num>
  <w:num w:numId="10" w16cid:durableId="216360896">
    <w:abstractNumId w:val="16"/>
  </w:num>
  <w:num w:numId="11" w16cid:durableId="1458136514">
    <w:abstractNumId w:val="14"/>
  </w:num>
  <w:num w:numId="12" w16cid:durableId="2093429389">
    <w:abstractNumId w:val="29"/>
  </w:num>
  <w:num w:numId="13" w16cid:durableId="565603640">
    <w:abstractNumId w:val="23"/>
  </w:num>
  <w:num w:numId="14" w16cid:durableId="96142246">
    <w:abstractNumId w:val="4"/>
  </w:num>
  <w:num w:numId="15" w16cid:durableId="335158557">
    <w:abstractNumId w:val="12"/>
  </w:num>
  <w:num w:numId="16" w16cid:durableId="943420821">
    <w:abstractNumId w:val="19"/>
  </w:num>
  <w:num w:numId="17" w16cid:durableId="2045868065">
    <w:abstractNumId w:val="28"/>
  </w:num>
  <w:num w:numId="18" w16cid:durableId="1990590565">
    <w:abstractNumId w:val="7"/>
  </w:num>
  <w:num w:numId="19" w16cid:durableId="689993719">
    <w:abstractNumId w:val="17"/>
  </w:num>
  <w:num w:numId="20" w16cid:durableId="1570069513">
    <w:abstractNumId w:val="9"/>
  </w:num>
  <w:num w:numId="21" w16cid:durableId="462769216">
    <w:abstractNumId w:val="1"/>
  </w:num>
  <w:num w:numId="22" w16cid:durableId="239293286">
    <w:abstractNumId w:val="15"/>
  </w:num>
  <w:num w:numId="23" w16cid:durableId="1154878462">
    <w:abstractNumId w:val="8"/>
  </w:num>
  <w:num w:numId="24" w16cid:durableId="1955285324">
    <w:abstractNumId w:val="27"/>
  </w:num>
  <w:num w:numId="25" w16cid:durableId="1719162046">
    <w:abstractNumId w:val="22"/>
  </w:num>
  <w:num w:numId="26" w16cid:durableId="1630890425">
    <w:abstractNumId w:val="13"/>
  </w:num>
  <w:num w:numId="27" w16cid:durableId="1363092583">
    <w:abstractNumId w:val="10"/>
  </w:num>
  <w:num w:numId="28" w16cid:durableId="1718511176">
    <w:abstractNumId w:val="6"/>
  </w:num>
  <w:num w:numId="29" w16cid:durableId="1056010778">
    <w:abstractNumId w:val="3"/>
  </w:num>
  <w:num w:numId="30" w16cid:durableId="1828545989">
    <w:abstractNumId w:val="5"/>
  </w:num>
  <w:num w:numId="31" w16cid:durableId="1887061308">
    <w:abstractNumId w:val="20"/>
  </w:num>
  <w:num w:numId="32" w16cid:durableId="430273948">
    <w:abstractNumId w:val="11"/>
  </w:num>
  <w:num w:numId="33" w16cid:durableId="1861385767">
    <w:abstractNumId w:val="32"/>
  </w:num>
  <w:num w:numId="34" w16cid:durableId="8179797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attachedTemplate r:id="rId1"/>
  <w:stylePaneFormatFilter w:val="B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99"/>
    <w:rsid w:val="00027976"/>
    <w:rsid w:val="000330DA"/>
    <w:rsid w:val="00037255"/>
    <w:rsid w:val="0005181C"/>
    <w:rsid w:val="0005227E"/>
    <w:rsid w:val="00074ABD"/>
    <w:rsid w:val="00087B69"/>
    <w:rsid w:val="0009015D"/>
    <w:rsid w:val="00091869"/>
    <w:rsid w:val="000D0F9A"/>
    <w:rsid w:val="000D7054"/>
    <w:rsid w:val="000E458E"/>
    <w:rsid w:val="00104772"/>
    <w:rsid w:val="001135EE"/>
    <w:rsid w:val="001226B4"/>
    <w:rsid w:val="00143EC1"/>
    <w:rsid w:val="001505CF"/>
    <w:rsid w:val="00173024"/>
    <w:rsid w:val="00181E35"/>
    <w:rsid w:val="001A3AE0"/>
    <w:rsid w:val="001B0D08"/>
    <w:rsid w:val="001B5074"/>
    <w:rsid w:val="001E49A6"/>
    <w:rsid w:val="001E58F0"/>
    <w:rsid w:val="001F149C"/>
    <w:rsid w:val="00207199"/>
    <w:rsid w:val="0021397B"/>
    <w:rsid w:val="00257490"/>
    <w:rsid w:val="00265792"/>
    <w:rsid w:val="00291376"/>
    <w:rsid w:val="00291535"/>
    <w:rsid w:val="002C388F"/>
    <w:rsid w:val="002C4C86"/>
    <w:rsid w:val="002D5171"/>
    <w:rsid w:val="002D68F7"/>
    <w:rsid w:val="002D7B51"/>
    <w:rsid w:val="002E5EB2"/>
    <w:rsid w:val="002F4D0B"/>
    <w:rsid w:val="002F7569"/>
    <w:rsid w:val="00314347"/>
    <w:rsid w:val="00326550"/>
    <w:rsid w:val="003270BC"/>
    <w:rsid w:val="00330C4A"/>
    <w:rsid w:val="00336121"/>
    <w:rsid w:val="00336294"/>
    <w:rsid w:val="003435BD"/>
    <w:rsid w:val="00344067"/>
    <w:rsid w:val="00344500"/>
    <w:rsid w:val="00372C82"/>
    <w:rsid w:val="00373981"/>
    <w:rsid w:val="003A2DA3"/>
    <w:rsid w:val="003B4A3C"/>
    <w:rsid w:val="003B4BE8"/>
    <w:rsid w:val="003B554E"/>
    <w:rsid w:val="003C6EFC"/>
    <w:rsid w:val="003D037B"/>
    <w:rsid w:val="003E11BC"/>
    <w:rsid w:val="003E1E63"/>
    <w:rsid w:val="00414A2F"/>
    <w:rsid w:val="00423888"/>
    <w:rsid w:val="0043140F"/>
    <w:rsid w:val="004B431F"/>
    <w:rsid w:val="004C3362"/>
    <w:rsid w:val="004D111A"/>
    <w:rsid w:val="004E03D5"/>
    <w:rsid w:val="004E43F5"/>
    <w:rsid w:val="00506AB7"/>
    <w:rsid w:val="00512523"/>
    <w:rsid w:val="005149EB"/>
    <w:rsid w:val="00514B37"/>
    <w:rsid w:val="00517F52"/>
    <w:rsid w:val="005217B3"/>
    <w:rsid w:val="0052389C"/>
    <w:rsid w:val="00525798"/>
    <w:rsid w:val="00533DEA"/>
    <w:rsid w:val="00544DB3"/>
    <w:rsid w:val="005574A3"/>
    <w:rsid w:val="005602D0"/>
    <w:rsid w:val="00571FC4"/>
    <w:rsid w:val="0059417E"/>
    <w:rsid w:val="005B5956"/>
    <w:rsid w:val="005B7028"/>
    <w:rsid w:val="005C5487"/>
    <w:rsid w:val="005C59A1"/>
    <w:rsid w:val="005E2BAA"/>
    <w:rsid w:val="005E3DAC"/>
    <w:rsid w:val="005E407E"/>
    <w:rsid w:val="005E45A4"/>
    <w:rsid w:val="005F2B2C"/>
    <w:rsid w:val="00604770"/>
    <w:rsid w:val="00613C1B"/>
    <w:rsid w:val="00624E72"/>
    <w:rsid w:val="00626F5F"/>
    <w:rsid w:val="00630256"/>
    <w:rsid w:val="00631116"/>
    <w:rsid w:val="00646E1A"/>
    <w:rsid w:val="00647977"/>
    <w:rsid w:val="006504B0"/>
    <w:rsid w:val="00677DC0"/>
    <w:rsid w:val="00677F47"/>
    <w:rsid w:val="006D0EE0"/>
    <w:rsid w:val="006E188E"/>
    <w:rsid w:val="00744B83"/>
    <w:rsid w:val="00746344"/>
    <w:rsid w:val="0074635A"/>
    <w:rsid w:val="00746F79"/>
    <w:rsid w:val="0075216D"/>
    <w:rsid w:val="00752C96"/>
    <w:rsid w:val="00785639"/>
    <w:rsid w:val="007C5399"/>
    <w:rsid w:val="007D4655"/>
    <w:rsid w:val="007D4AB3"/>
    <w:rsid w:val="007D51BA"/>
    <w:rsid w:val="007D7402"/>
    <w:rsid w:val="007F0B51"/>
    <w:rsid w:val="008006AF"/>
    <w:rsid w:val="008302AD"/>
    <w:rsid w:val="00851830"/>
    <w:rsid w:val="00851E10"/>
    <w:rsid w:val="00875CE9"/>
    <w:rsid w:val="008A3BEE"/>
    <w:rsid w:val="008D1095"/>
    <w:rsid w:val="008D2171"/>
    <w:rsid w:val="008D359D"/>
    <w:rsid w:val="008D5A75"/>
    <w:rsid w:val="008E19AF"/>
    <w:rsid w:val="008E45F4"/>
    <w:rsid w:val="008F10BE"/>
    <w:rsid w:val="0091053E"/>
    <w:rsid w:val="009130D5"/>
    <w:rsid w:val="00920FBC"/>
    <w:rsid w:val="00940FF7"/>
    <w:rsid w:val="0094169A"/>
    <w:rsid w:val="00941722"/>
    <w:rsid w:val="00942631"/>
    <w:rsid w:val="009444D4"/>
    <w:rsid w:val="00951FCF"/>
    <w:rsid w:val="00973E39"/>
    <w:rsid w:val="00977ACE"/>
    <w:rsid w:val="009A2F3F"/>
    <w:rsid w:val="009A7C04"/>
    <w:rsid w:val="009D01C7"/>
    <w:rsid w:val="009D07E7"/>
    <w:rsid w:val="009E3D7D"/>
    <w:rsid w:val="009E67A0"/>
    <w:rsid w:val="009E6E67"/>
    <w:rsid w:val="00A07510"/>
    <w:rsid w:val="00A10A24"/>
    <w:rsid w:val="00A1617E"/>
    <w:rsid w:val="00A22849"/>
    <w:rsid w:val="00A26262"/>
    <w:rsid w:val="00A41244"/>
    <w:rsid w:val="00A46290"/>
    <w:rsid w:val="00A46A35"/>
    <w:rsid w:val="00A57457"/>
    <w:rsid w:val="00A60A3D"/>
    <w:rsid w:val="00A74392"/>
    <w:rsid w:val="00AB000B"/>
    <w:rsid w:val="00AB4203"/>
    <w:rsid w:val="00AD3F92"/>
    <w:rsid w:val="00AE5AFF"/>
    <w:rsid w:val="00AF1610"/>
    <w:rsid w:val="00B10860"/>
    <w:rsid w:val="00B127F6"/>
    <w:rsid w:val="00B37A78"/>
    <w:rsid w:val="00B44D06"/>
    <w:rsid w:val="00B646AB"/>
    <w:rsid w:val="00B667A1"/>
    <w:rsid w:val="00B860DE"/>
    <w:rsid w:val="00B90300"/>
    <w:rsid w:val="00BA441C"/>
    <w:rsid w:val="00BB05B4"/>
    <w:rsid w:val="00BC73FB"/>
    <w:rsid w:val="00BD334F"/>
    <w:rsid w:val="00BE46E6"/>
    <w:rsid w:val="00BE52DE"/>
    <w:rsid w:val="00C13BF3"/>
    <w:rsid w:val="00C14150"/>
    <w:rsid w:val="00C346C9"/>
    <w:rsid w:val="00C467B0"/>
    <w:rsid w:val="00C51417"/>
    <w:rsid w:val="00C619B1"/>
    <w:rsid w:val="00C72B73"/>
    <w:rsid w:val="00C75332"/>
    <w:rsid w:val="00C917CB"/>
    <w:rsid w:val="00C92D1E"/>
    <w:rsid w:val="00CC44DF"/>
    <w:rsid w:val="00CF0372"/>
    <w:rsid w:val="00D06E20"/>
    <w:rsid w:val="00D25375"/>
    <w:rsid w:val="00D324A6"/>
    <w:rsid w:val="00D3746A"/>
    <w:rsid w:val="00D457FF"/>
    <w:rsid w:val="00D54F7E"/>
    <w:rsid w:val="00D8057A"/>
    <w:rsid w:val="00D81CE3"/>
    <w:rsid w:val="00D86488"/>
    <w:rsid w:val="00D87E76"/>
    <w:rsid w:val="00DC41B0"/>
    <w:rsid w:val="00DC6F5C"/>
    <w:rsid w:val="00DE17EA"/>
    <w:rsid w:val="00DF5EDE"/>
    <w:rsid w:val="00E02E2D"/>
    <w:rsid w:val="00E0404F"/>
    <w:rsid w:val="00E13FE9"/>
    <w:rsid w:val="00E56D0D"/>
    <w:rsid w:val="00E628BA"/>
    <w:rsid w:val="00E93430"/>
    <w:rsid w:val="00E9478C"/>
    <w:rsid w:val="00E9768E"/>
    <w:rsid w:val="00EA0B4E"/>
    <w:rsid w:val="00EB2D3C"/>
    <w:rsid w:val="00EC3510"/>
    <w:rsid w:val="00ED7122"/>
    <w:rsid w:val="00EF5381"/>
    <w:rsid w:val="00EF6C32"/>
    <w:rsid w:val="00F11A4C"/>
    <w:rsid w:val="00F251E4"/>
    <w:rsid w:val="00F649E9"/>
    <w:rsid w:val="00FC51D9"/>
    <w:rsid w:val="00FD1213"/>
    <w:rsid w:val="00FE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C8B117F"/>
  <w15:chartTrackingRefBased/>
  <w15:docId w15:val="{8D959C80-2C4B-4AE9-AA0C-628A7366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jaVu Serif" w:eastAsia="Times New Roman" w:hAnsi="DejaVu Serif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535"/>
    <w:pPr>
      <w:ind w:left="567"/>
      <w:jc w:val="both"/>
    </w:pPr>
    <w:rPr>
      <w:rFonts w:ascii="Georgia" w:hAnsi="Georgia"/>
      <w:sz w:val="24"/>
      <w:szCs w:val="24"/>
    </w:rPr>
  </w:style>
  <w:style w:type="paragraph" w:styleId="Titre1">
    <w:name w:val="heading 1"/>
    <w:basedOn w:val="Normal"/>
    <w:next w:val="Normal"/>
    <w:link w:val="Titre1Car"/>
    <w:rsid w:val="00E02E2D"/>
    <w:pPr>
      <w:keepNext/>
      <w:keepLines/>
      <w:spacing w:before="480"/>
      <w:outlineLvl w:val="0"/>
    </w:pPr>
    <w:rPr>
      <w:bCs/>
      <w:color w:val="365F91"/>
      <w:sz w:val="44"/>
      <w:szCs w:val="28"/>
      <w:lang w:val="x-none" w:eastAsia="x-none"/>
    </w:rPr>
  </w:style>
  <w:style w:type="paragraph" w:styleId="Titre2">
    <w:name w:val="heading 2"/>
    <w:basedOn w:val="Titre1"/>
    <w:next w:val="Normal"/>
    <w:link w:val="Titre2Car"/>
    <w:uiPriority w:val="9"/>
    <w:unhideWhenUsed/>
    <w:rsid w:val="00291535"/>
    <w:pPr>
      <w:spacing w:before="240" w:after="60"/>
      <w:outlineLvl w:val="1"/>
    </w:pPr>
    <w:rPr>
      <w:b/>
      <w:bCs w:val="0"/>
      <w:i/>
      <w:iCs/>
      <w:sz w:val="40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91535"/>
    <w:pPr>
      <w:outlineLvl w:val="2"/>
    </w:pPr>
    <w:rPr>
      <w:b w:val="0"/>
      <w:bCs/>
      <w:sz w:val="36"/>
      <w:szCs w:val="26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291535"/>
    <w:pPr>
      <w:outlineLvl w:val="3"/>
    </w:pPr>
    <w:rPr>
      <w:b/>
      <w:bCs w:val="0"/>
      <w:sz w:val="32"/>
      <w:szCs w:val="28"/>
    </w:rPr>
  </w:style>
  <w:style w:type="paragraph" w:styleId="Titre5">
    <w:name w:val="heading 5"/>
    <w:basedOn w:val="Titre4"/>
    <w:next w:val="Normal"/>
    <w:link w:val="Titre5Car"/>
    <w:uiPriority w:val="9"/>
    <w:semiHidden/>
    <w:unhideWhenUsed/>
    <w:qFormat/>
    <w:rsid w:val="00291535"/>
    <w:pPr>
      <w:outlineLvl w:val="4"/>
    </w:pPr>
    <w:rPr>
      <w:b w:val="0"/>
      <w:bCs/>
      <w:i w:val="0"/>
      <w:iCs w:val="0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A60A3D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A60A3D"/>
    <w:rPr>
      <w:sz w:val="24"/>
      <w:szCs w:val="24"/>
    </w:rPr>
  </w:style>
  <w:style w:type="table" w:styleId="Grilledutableau">
    <w:name w:val="Table Grid"/>
    <w:basedOn w:val="TableauNormal"/>
    <w:rsid w:val="0021397B"/>
    <w:pPr>
      <w:autoSpaceDE w:val="0"/>
      <w:autoSpaceDN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21397B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E93430"/>
    <w:pPr>
      <w:tabs>
        <w:tab w:val="center" w:pos="4536"/>
        <w:tab w:val="right" w:pos="9072"/>
      </w:tabs>
      <w:jc w:val="center"/>
    </w:pPr>
    <w:rPr>
      <w:sz w:val="16"/>
    </w:rPr>
  </w:style>
  <w:style w:type="character" w:customStyle="1" w:styleId="Titre1Car">
    <w:name w:val="Titre 1 Car"/>
    <w:link w:val="Titre1"/>
    <w:rsid w:val="00E02E2D"/>
    <w:rPr>
      <w:rFonts w:ascii="Georgia" w:hAnsi="Georgia"/>
      <w:bCs/>
      <w:color w:val="365F91"/>
      <w:sz w:val="44"/>
      <w:szCs w:val="28"/>
      <w:lang w:val="x-none" w:eastAsia="x-none"/>
    </w:rPr>
  </w:style>
  <w:style w:type="table" w:customStyle="1" w:styleId="Trameclaire-Accent11">
    <w:name w:val="Trame claire - Accent 11"/>
    <w:basedOn w:val="TableauNormal"/>
    <w:uiPriority w:val="60"/>
    <w:rsid w:val="0021397B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PieddepageCar">
    <w:name w:val="Pied de page Car"/>
    <w:link w:val="Pieddepage"/>
    <w:uiPriority w:val="99"/>
    <w:rsid w:val="00E93430"/>
    <w:rPr>
      <w:rFonts w:ascii="Georgia" w:hAnsi="Georgia"/>
      <w:sz w:val="16"/>
      <w:szCs w:val="24"/>
    </w:rPr>
  </w:style>
  <w:style w:type="character" w:customStyle="1" w:styleId="Titre2Car">
    <w:name w:val="Titre 2 Car"/>
    <w:link w:val="Titre2"/>
    <w:uiPriority w:val="9"/>
    <w:rsid w:val="00291535"/>
    <w:rPr>
      <w:rFonts w:ascii="Roboto" w:eastAsia="Times New Roman" w:hAnsi="Roboto" w:cs="Times New Roman"/>
      <w:b/>
      <w:i/>
      <w:iCs/>
      <w:color w:val="365F91"/>
      <w:sz w:val="40"/>
      <w:szCs w:val="28"/>
      <w:lang w:val="x-none" w:eastAsia="x-none"/>
    </w:rPr>
  </w:style>
  <w:style w:type="character" w:customStyle="1" w:styleId="Titre3Car">
    <w:name w:val="Titre 3 Car"/>
    <w:link w:val="Titre3"/>
    <w:uiPriority w:val="9"/>
    <w:rsid w:val="00291535"/>
    <w:rPr>
      <w:rFonts w:ascii="Roboto" w:eastAsia="Times New Roman" w:hAnsi="Roboto" w:cs="Times New Roman"/>
      <w:bCs/>
      <w:i/>
      <w:iCs/>
      <w:color w:val="365F91"/>
      <w:sz w:val="36"/>
      <w:szCs w:val="26"/>
      <w:lang w:val="x-none" w:eastAsia="x-none"/>
    </w:rPr>
  </w:style>
  <w:style w:type="character" w:styleId="Mentionnonrsolue">
    <w:name w:val="Unresolved Mention"/>
    <w:uiPriority w:val="99"/>
    <w:semiHidden/>
    <w:unhideWhenUsed/>
    <w:rsid w:val="0021397B"/>
    <w:rPr>
      <w:color w:val="605E5C"/>
      <w:shd w:val="clear" w:color="auto" w:fill="E1DFDD"/>
    </w:rPr>
  </w:style>
  <w:style w:type="character" w:styleId="Textedelespacerserv">
    <w:name w:val="Placeholder Text"/>
    <w:uiPriority w:val="99"/>
    <w:semiHidden/>
    <w:rsid w:val="0021397B"/>
    <w:rPr>
      <w:color w:val="808080"/>
    </w:rPr>
  </w:style>
  <w:style w:type="character" w:styleId="Appeldenotedefin">
    <w:name w:val="endnote reference"/>
    <w:uiPriority w:val="99"/>
    <w:semiHidden/>
    <w:unhideWhenUsed/>
    <w:rsid w:val="0021397B"/>
    <w:rPr>
      <w:vertAlign w:val="superscript"/>
    </w:rPr>
  </w:style>
  <w:style w:type="character" w:styleId="Appelnotedebasdep">
    <w:name w:val="footnote reference"/>
    <w:uiPriority w:val="99"/>
    <w:semiHidden/>
    <w:unhideWhenUsed/>
    <w:rsid w:val="0021397B"/>
    <w:rPr>
      <w:vertAlign w:val="superscript"/>
    </w:rPr>
  </w:style>
  <w:style w:type="character" w:customStyle="1" w:styleId="Titre4Car">
    <w:name w:val="Titre 4 Car"/>
    <w:link w:val="Titre4"/>
    <w:uiPriority w:val="9"/>
    <w:rsid w:val="00291535"/>
    <w:rPr>
      <w:rFonts w:ascii="Roboto" w:eastAsia="Times New Roman" w:hAnsi="Roboto" w:cs="Times New Roman"/>
      <w:b/>
      <w:i/>
      <w:iCs/>
      <w:color w:val="365F91"/>
      <w:sz w:val="32"/>
      <w:szCs w:val="28"/>
      <w:lang w:val="x-none" w:eastAsia="x-non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1397B"/>
    <w:rPr>
      <w:sz w:val="20"/>
    </w:rPr>
  </w:style>
  <w:style w:type="character" w:customStyle="1" w:styleId="NotedebasdepageCar">
    <w:name w:val="Note de bas de page Car"/>
    <w:link w:val="Notedebasdepage"/>
    <w:uiPriority w:val="99"/>
    <w:semiHidden/>
    <w:rsid w:val="0021397B"/>
    <w:rPr>
      <w:rFonts w:ascii="DejaVu Serif" w:hAnsi="DejaVu Serif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1397B"/>
    <w:rPr>
      <w:sz w:val="20"/>
    </w:rPr>
  </w:style>
  <w:style w:type="character" w:customStyle="1" w:styleId="NotedefinCar">
    <w:name w:val="Note de fin Car"/>
    <w:link w:val="Notedefin"/>
    <w:uiPriority w:val="99"/>
    <w:semiHidden/>
    <w:rsid w:val="0021397B"/>
    <w:rPr>
      <w:rFonts w:ascii="DejaVu Serif" w:hAnsi="DejaVu Serif"/>
    </w:rPr>
  </w:style>
  <w:style w:type="paragraph" w:customStyle="1" w:styleId="EntteCentre">
    <w:name w:val="Entête Centrée"/>
    <w:basedOn w:val="Normal"/>
    <w:next w:val="Normal"/>
    <w:qFormat/>
    <w:rsid w:val="00D324A6"/>
    <w:pPr>
      <w:ind w:left="0"/>
      <w:jc w:val="center"/>
    </w:pPr>
    <w:rPr>
      <w:b/>
      <w:sz w:val="20"/>
    </w:rPr>
  </w:style>
  <w:style w:type="character" w:customStyle="1" w:styleId="Titre5Car">
    <w:name w:val="Titre 5 Car"/>
    <w:link w:val="Titre5"/>
    <w:uiPriority w:val="9"/>
    <w:semiHidden/>
    <w:rsid w:val="00291535"/>
    <w:rPr>
      <w:rFonts w:ascii="Roboto" w:eastAsia="Times New Roman" w:hAnsi="Roboto" w:cs="Times New Roman"/>
      <w:bCs/>
      <w:color w:val="365F91"/>
      <w:sz w:val="28"/>
      <w:szCs w:val="26"/>
      <w:lang w:val="x-none" w:eastAsia="x-none"/>
    </w:rPr>
  </w:style>
  <w:style w:type="table" w:styleId="TableauGrille3-Accentuation1">
    <w:name w:val="Grid Table 3 Accent 1"/>
    <w:basedOn w:val="TableauNormal"/>
    <w:uiPriority w:val="48"/>
    <w:rsid w:val="0051252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leauGrille4-Accentuation1">
    <w:name w:val="Grid Table 4 Accent 1"/>
    <w:basedOn w:val="TableauNormal"/>
    <w:uiPriority w:val="49"/>
    <w:rsid w:val="0051252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eauGrille6Couleur-Accentuation1">
    <w:name w:val="Grid Table 6 Colorful Accent 1"/>
    <w:basedOn w:val="TableauNormal"/>
    <w:uiPriority w:val="51"/>
    <w:rsid w:val="000D7054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customStyle="1" w:styleId="ParagrapheTableau">
    <w:name w:val="Paragraphe Tableau"/>
    <w:basedOn w:val="Normal"/>
    <w:qFormat/>
    <w:rsid w:val="000D7054"/>
    <w:pPr>
      <w:ind w:left="0"/>
      <w:jc w:val="center"/>
    </w:pPr>
    <w:rPr>
      <w:b/>
      <w:bCs/>
      <w:color w:val="2F5496"/>
      <w:sz w:val="20"/>
    </w:rPr>
  </w:style>
  <w:style w:type="paragraph" w:customStyle="1" w:styleId="ParagrapheEntteTableau">
    <w:name w:val="Paragraphe Entête Tableau"/>
    <w:basedOn w:val="ParagrapheTableau"/>
    <w:qFormat/>
    <w:rsid w:val="000D7054"/>
    <w:rPr>
      <w:b w:val="0"/>
      <w:i/>
    </w:rPr>
  </w:style>
  <w:style w:type="paragraph" w:customStyle="1" w:styleId="Titredeparagraphe">
    <w:name w:val="Titre de paragraphe"/>
    <w:basedOn w:val="Normal"/>
    <w:qFormat/>
    <w:rsid w:val="00E93430"/>
    <w:pPr>
      <w:ind w:left="0"/>
    </w:pPr>
    <w:rPr>
      <w:b/>
      <w:color w:val="4472C4"/>
    </w:rPr>
  </w:style>
  <w:style w:type="paragraph" w:customStyle="1" w:styleId="SoulignBas">
    <w:name w:val="Souligné Bas"/>
    <w:basedOn w:val="Normal"/>
    <w:rsid w:val="00E93430"/>
    <w:pPr>
      <w:pBdr>
        <w:bottom w:val="single" w:sz="6" w:space="1" w:color="auto"/>
      </w:pBdr>
      <w:ind w:left="0"/>
    </w:pPr>
    <w:rPr>
      <w:szCs w:val="20"/>
    </w:rPr>
  </w:style>
  <w:style w:type="numbering" w:customStyle="1" w:styleId="Listepremierniveau">
    <w:name w:val="Liste premier niveau"/>
    <w:basedOn w:val="Aucuneliste"/>
    <w:rsid w:val="003C6EFC"/>
    <w:pPr>
      <w:numPr>
        <w:numId w:val="24"/>
      </w:numPr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A2DA3"/>
    <w:pPr>
      <w:spacing w:before="240" w:line="259" w:lineRule="auto"/>
      <w:ind w:left="0"/>
      <w:jc w:val="left"/>
      <w:outlineLvl w:val="9"/>
    </w:pPr>
    <w:rPr>
      <w:bCs w:val="0"/>
      <w:color w:val="2F5496"/>
      <w:sz w:val="32"/>
      <w:szCs w:val="32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A2DA3"/>
    <w:pPr>
      <w:ind w:left="0"/>
    </w:pPr>
  </w:style>
  <w:style w:type="character" w:styleId="Lienhypertexte">
    <w:name w:val="Hyperlink"/>
    <w:uiPriority w:val="99"/>
    <w:unhideWhenUsed/>
    <w:rsid w:val="003A2DA3"/>
    <w:rPr>
      <w:color w:val="0563C1"/>
      <w:u w:val="single"/>
    </w:rPr>
  </w:style>
  <w:style w:type="paragraph" w:styleId="Paragraphedeliste">
    <w:name w:val="List Paragraph"/>
    <w:basedOn w:val="Normal"/>
    <w:uiPriority w:val="34"/>
    <w:qFormat/>
    <w:rsid w:val="00851830"/>
    <w:pPr>
      <w:ind w:left="720"/>
      <w:contextualSpacing/>
    </w:pPr>
  </w:style>
  <w:style w:type="paragraph" w:styleId="TM3">
    <w:name w:val="toc 3"/>
    <w:basedOn w:val="Normal"/>
    <w:next w:val="Normal"/>
    <w:autoRedefine/>
    <w:uiPriority w:val="39"/>
    <w:unhideWhenUsed/>
    <w:rsid w:val="00E9768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hya\Documents\1SIO\Generale\%5bSIO%5d_202109_TWa_Mod&#232;le_Travail_a_Rendr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05AE7-B753-4E3E-9D30-924E32D53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[SIO]_202109_TWa_Modèle_Travail_a_Rendre.dotx</Template>
  <TotalTime>183</TotalTime>
  <Pages>5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[0SIO]_AAAAMMSS_Initiales_Titre</vt:lpstr>
    </vt:vector>
  </TitlesOfParts>
  <Company>BTS SIO</Company>
  <LinksUpToDate>false</LinksUpToDate>
  <CharactersWithSpaces>3174</CharactersWithSpaces>
  <SharedDoc>false</SharedDoc>
  <HLinks>
    <vt:vector size="12" baseType="variant">
      <vt:variant>
        <vt:i4>8126586</vt:i4>
      </vt:variant>
      <vt:variant>
        <vt:i4>3</vt:i4>
      </vt:variant>
      <vt:variant>
        <vt:i4>0</vt:i4>
      </vt:variant>
      <vt:variant>
        <vt:i4>5</vt:i4>
      </vt:variant>
      <vt:variant>
        <vt:lpwstr>https://primabord.eduscol.education.fr/qu-est-ce-que-la-netiquette</vt:lpwstr>
      </vt:variant>
      <vt:variant>
        <vt:lpwstr/>
      </vt:variant>
      <vt:variant>
        <vt:i4>5373966</vt:i4>
      </vt:variant>
      <vt:variant>
        <vt:i4>0</vt:i4>
      </vt:variant>
      <vt:variant>
        <vt:i4>0</vt:i4>
      </vt:variant>
      <vt:variant>
        <vt:i4>5</vt:i4>
      </vt:variant>
      <vt:variant>
        <vt:lpwstr>https://fr.wikipedia.org/wiki/N%C3%A9tiquette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[0SIO]_AAAAMMSS_Initiales_Titre</dc:title>
  <dc:subject>monSujet</dc:subject>
  <dc:creator>Yahya</dc:creator>
  <cp:keywords/>
  <cp:lastModifiedBy>Yahya</cp:lastModifiedBy>
  <cp:revision>8</cp:revision>
  <cp:lastPrinted>2020-09-06T13:28:00Z</cp:lastPrinted>
  <dcterms:created xsi:type="dcterms:W3CDTF">2023-05-30T09:17:00Z</dcterms:created>
  <dcterms:modified xsi:type="dcterms:W3CDTF">2023-05-31T14:55:00Z</dcterms:modified>
  <cp:category>Catégorie</cp:category>
  <cp:contentStatus/>
</cp:coreProperties>
</file>